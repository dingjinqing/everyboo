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9"/>
        <w:tblpPr w:leftFromText="180" w:rightFromText="180" w:vertAnchor="text" w:horzAnchor="page" w:tblpX="1786" w:tblpY="198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9"/>
        <w:gridCol w:w="1608"/>
        <w:gridCol w:w="54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spacing w:line="360" w:lineRule="exact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作者</w:t>
            </w:r>
          </w:p>
        </w:tc>
        <w:tc>
          <w:tcPr>
            <w:tcW w:w="1608" w:type="dxa"/>
          </w:tcPr>
          <w:p>
            <w:pPr>
              <w:spacing w:line="360" w:lineRule="exact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修改时间</w:t>
            </w:r>
          </w:p>
        </w:tc>
        <w:tc>
          <w:tcPr>
            <w:tcW w:w="5405" w:type="dxa"/>
          </w:tcPr>
          <w:p>
            <w:pPr>
              <w:spacing w:line="360" w:lineRule="exact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修改内容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spacing w:line="360" w:lineRule="exact"/>
              <w:jc w:val="left"/>
              <w:rPr>
                <w:rFonts w:hint="eastAsia" w:ascii="Arial" w:hAnsi="Arial" w:eastAsia="宋体" w:cs="Arial"/>
                <w:szCs w:val="21"/>
                <w:lang w:eastAsia="zh-CN"/>
              </w:rPr>
            </w:pPr>
            <w:r>
              <w:rPr>
                <w:rFonts w:hint="eastAsia" w:ascii="Arial" w:hAnsi="Arial" w:cs="Arial"/>
                <w:szCs w:val="21"/>
                <w:lang w:eastAsia="zh-CN"/>
              </w:rPr>
              <w:t>丁金清</w:t>
            </w:r>
          </w:p>
        </w:tc>
        <w:tc>
          <w:tcPr>
            <w:tcW w:w="1608" w:type="dxa"/>
          </w:tcPr>
          <w:p>
            <w:pPr>
              <w:spacing w:line="360" w:lineRule="exact"/>
              <w:jc w:val="left"/>
              <w:rPr>
                <w:rFonts w:hint="eastAsia" w:ascii="Arial" w:hAnsi="Arial" w:eastAsia="宋体" w:cs="Arial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Cs w:val="21"/>
                <w:lang w:val="en-US" w:eastAsia="zh-CN"/>
              </w:rPr>
              <w:t>2018-11-15</w:t>
            </w:r>
          </w:p>
        </w:tc>
        <w:tc>
          <w:tcPr>
            <w:tcW w:w="5405" w:type="dxa"/>
          </w:tcPr>
          <w:p>
            <w:pPr>
              <w:spacing w:line="360" w:lineRule="exact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1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5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jc w:val="left"/>
              <w:rPr>
                <w:rFonts w:ascii="Arial" w:hAnsi="Arial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1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5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jc w:val="left"/>
              <w:rPr>
                <w:rFonts w:ascii="Arial" w:hAnsi="Arial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jc w:val="left"/>
              <w:rPr>
                <w:rFonts w:hint="eastAsia" w:ascii="Arial" w:hAnsi="Arial" w:cs="Arial"/>
                <w:szCs w:val="21"/>
              </w:rPr>
            </w:pPr>
          </w:p>
        </w:tc>
        <w:tc>
          <w:tcPr>
            <w:tcW w:w="1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jc w:val="left"/>
              <w:rPr>
                <w:rFonts w:hint="eastAsia" w:ascii="Arial" w:hAnsi="Arial" w:cs="Arial"/>
                <w:szCs w:val="21"/>
              </w:rPr>
            </w:pPr>
          </w:p>
        </w:tc>
        <w:tc>
          <w:tcPr>
            <w:tcW w:w="5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jc w:val="left"/>
              <w:rPr>
                <w:rFonts w:hint="eastAsia" w:ascii="Arial" w:hAnsi="Arial" w:cs="Arial"/>
                <w:szCs w:val="21"/>
              </w:rPr>
            </w:pPr>
          </w:p>
        </w:tc>
      </w:tr>
    </w:tbl>
    <w:p>
      <w:pPr>
        <w:pStyle w:val="34"/>
        <w:jc w:val="both"/>
        <w:rPr>
          <w:rFonts w:ascii="黑体" w:hAnsi="宋体"/>
          <w:color w:val="333399"/>
          <w:sz w:val="72"/>
          <w:szCs w:val="72"/>
        </w:rPr>
      </w:pPr>
      <w:r>
        <w:rPr>
          <w:rFonts w:hint="eastAsia" w:eastAsia="Arial Unicode MS"/>
          <w:color w:val="333399"/>
          <w:sz w:val="72"/>
          <w:szCs w:val="72"/>
          <w:lang w:eastAsia="zh-CN"/>
        </w:rPr>
        <w:t>康生缘</w:t>
      </w:r>
      <w:r>
        <w:rPr>
          <w:rFonts w:hint="eastAsia" w:eastAsia="Arial Unicode MS"/>
          <w:color w:val="333399"/>
          <w:sz w:val="72"/>
          <w:szCs w:val="72"/>
        </w:rPr>
        <w:t>系统接口说明书</w:t>
      </w:r>
      <w:r>
        <w:rPr>
          <w:rFonts w:hint="eastAsia" w:ascii="黑体" w:hAnsi="宋体"/>
          <w:color w:val="333399"/>
          <w:sz w:val="72"/>
          <w:szCs w:val="72"/>
        </w:rPr>
        <w:br w:type="textWrapping" w:clear="all"/>
      </w:r>
    </w:p>
    <w:p>
      <w:pPr>
        <w:pStyle w:val="2"/>
        <w:numPr>
          <w:ilvl w:val="0"/>
          <w:numId w:val="0"/>
        </w:numPr>
        <w:tabs>
          <w:tab w:val="clear" w:pos="432"/>
        </w:tabs>
        <w:ind w:leftChars="0"/>
      </w:pPr>
      <w:r>
        <w:br w:type="page"/>
      </w:r>
      <w:r>
        <w:rPr>
          <w:rFonts w:hint="eastAsia"/>
        </w:rPr>
        <w:t>项目说明</w:t>
      </w:r>
    </w:p>
    <w:p>
      <w:r>
        <w:rPr>
          <w:rFonts w:hint="eastAsia"/>
        </w:rPr>
        <w:t>测试环境domain：47.106.142.171:8080</w:t>
      </w:r>
    </w:p>
    <w:p>
      <w:r>
        <w:rPr>
          <w:rFonts w:hint="eastAsia"/>
        </w:rPr>
        <w:t>生产环境domain：</w:t>
      </w:r>
    </w:p>
    <w:p/>
    <w:p>
      <w:pPr>
        <w:widowControl/>
        <w:jc w:val="left"/>
      </w:pPr>
      <w:r>
        <w:t>P</w:t>
      </w:r>
      <w:r>
        <w:rPr>
          <w:rFonts w:hint="eastAsia"/>
        </w:rPr>
        <w:t>ending</w:t>
      </w:r>
    </w:p>
    <w:p>
      <w:pPr>
        <w:pStyle w:val="2"/>
      </w:pPr>
      <w:r>
        <w:rPr>
          <w:rFonts w:hint="eastAsia"/>
          <w:lang w:eastAsia="zh-CN"/>
        </w:rPr>
        <w:t>商品</w:t>
      </w:r>
      <w:r>
        <w:rPr>
          <w:rFonts w:hint="eastAsia"/>
        </w:rPr>
        <w:t>接口</w:t>
      </w:r>
    </w:p>
    <w:p>
      <w:pPr>
        <w:pStyle w:val="3"/>
      </w:pPr>
      <w:r>
        <w:rPr>
          <w:rFonts w:hint="eastAsia"/>
          <w:lang w:eastAsia="zh-CN"/>
        </w:rPr>
        <w:t>商品列表</w:t>
      </w:r>
      <w:r>
        <w:rPr>
          <w:rFonts w:hint="eastAsia"/>
        </w:rPr>
        <w:t>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shopproduct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  <w:t>/list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  <w:szCs w:val="22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type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商品类型：1.会员大礼包 2.平台产品 3.项目合作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88" w:lineRule="auto"/>
              <w:jc w:val="left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hot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热门商品传1，普通不传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88" w:lineRule="auto"/>
              <w:jc w:val="left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pageSize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eastAsia="zh-CN"/>
              </w:rPr>
            </w:pPr>
            <w:r>
              <w:rPr>
                <w:rStyle w:val="36"/>
                <w:rFonts w:hint="eastAsia"/>
                <w:b w:val="0"/>
                <w:lang w:eastAsia="zh-CN"/>
              </w:rPr>
              <w:t>获取前几条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88" w:lineRule="auto"/>
              <w:jc w:val="left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currentPage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hd w:val="clear" w:color="auto" w:fill="D8D8D8" w:themeFill="background1" w:themeFillShade="D9"/>
              <w:spacing w:line="288" w:lineRule="auto"/>
              <w:rPr>
                <w:rStyle w:val="36"/>
                <w:rFonts w:hint="eastAsia"/>
                <w:lang w:eastAsia="zh-CN"/>
              </w:rPr>
            </w:pPr>
            <w:r>
              <w:rPr>
                <w:rStyle w:val="36"/>
                <w:rFonts w:hint="eastAsia"/>
                <w:b w:val="0"/>
                <w:lang w:eastAsia="zh-CN"/>
              </w:rPr>
              <w:t>第几页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{"success":true,"msg":null,"data":{"totalCount":1,"pageSize":30,"totalPage":1,"currentPage":1,"list":[{"id":1,"proName":"会员大礼包","proLogoImg":"/uploads/attach/e84be3bf-39b8-446b-9b9c-9f566139fa5c.jpg","introduction":"高山之水天上来 ","detail":"&lt;p&gt;qqqq&lt;br/&gt;&lt;/p&gt;","proCount":"1000","incomeCredits":"100","status":"1","type":"2","vipLevel":null,"consumeCredits":"20","price1":"100","price2":"90","price3":"80","picture1":"/uploads/attach/f02be418-8477-47ae-ada6-e094c0de7362.png","picture2":"/uploads/attach/03af9b2a-77d0-45f7-aa6d-40cb40144289.jpg","picture3":"/uploads/attach/128cf5ee-e581-44e6-a579-209e62999776.jpg","picture4":"/uploads/attach/1cc41dce-7d70-4cff-9dd4-0c8d9673fd2a.png","picture5":"","createDate":1541833375000,"createBy":""}],"url":null}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商品详情</w:t>
      </w:r>
      <w:r>
        <w:rPr>
          <w:rFonts w:hint="eastAsia"/>
        </w:rPr>
        <w:t>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shopproduct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  <w:t>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getDetail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  <w:szCs w:val="22"/>
                <w:lang w:val="en-US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商品id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{"success":true,"msg":null,"data":{"id":1,"proName":"会员大礼包","proLogoImg":"/uploads/attach/e84be3bf-39b8-446b-9b9c-9f566139fa5c.jpg","introduction":"高山之水天上来 ","detail":"&lt;p&gt;qqqq&lt;br/&gt;&lt;/p&gt;","proCount":"1000","incomeCredits":"100","status":"1","type":"2","vipLevel":null,"consumeCredits":"20","price1":"100","price2":"90","price3":"80","picture1":"/uploads/attach/f02be418-8477-47ae-ada6-e094c0de7362.png","picture2":"/uploads/attach/03af9b2a-77d0-45f7-aa6d-40cb40144289.jpg","picture3":"/uploads/attach/128cf5ee-e581-44e6-a579-209e62999776.jpg","picture4":"/uploads/attach/1cc41dce-7d70-4cff-9dd4-0c8d9673fd2a.png","picture5":"","createDate":1541833375000,"createBy":""}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rPr>
          <w:b/>
        </w:rPr>
      </w:pPr>
    </w:p>
    <w:p>
      <w:pPr>
        <w:pStyle w:val="2"/>
      </w:pPr>
      <w:r>
        <w:rPr>
          <w:rFonts w:hint="eastAsia"/>
          <w:lang w:eastAsia="zh-CN"/>
        </w:rPr>
        <w:t>资讯</w:t>
      </w:r>
      <w:r>
        <w:rPr>
          <w:rFonts w:hint="eastAsia"/>
        </w:rPr>
        <w:t>接口</w:t>
      </w:r>
    </w:p>
    <w:p>
      <w:pPr>
        <w:pStyle w:val="3"/>
      </w:pPr>
      <w:r>
        <w:rPr>
          <w:rFonts w:hint="eastAsia"/>
          <w:lang w:eastAsia="zh-CN"/>
        </w:rPr>
        <w:t>资讯列表</w:t>
      </w:r>
      <w:r>
        <w:rPr>
          <w:rFonts w:hint="eastAsia"/>
        </w:rPr>
        <w:t>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cms/api/article/list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  <w:szCs w:val="22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columnId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eastAsia="zh-CN"/>
              </w:rPr>
              <w:t>文章分类，赋值参考cms_column_info的主键</w:t>
            </w:r>
            <w:r>
              <w:rPr>
                <w:rStyle w:val="36"/>
                <w:rFonts w:hint="eastAsia"/>
                <w:b w:val="0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88" w:lineRule="auto"/>
              <w:jc w:val="left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center" w:pos="622"/>
              </w:tabs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rootColumnId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eastAsia="zh-CN"/>
              </w:rPr>
              <w:t>根节点，与上述节点二选一，或者可以一起穿：健康管理：8a2a08425b7a0b7b015b7a2a82ab0005</w:t>
            </w:r>
            <w:r>
              <w:rPr>
                <w:rStyle w:val="36"/>
                <w:rFonts w:hint="eastAsia"/>
                <w:b w:val="0"/>
                <w:lang w:val="en-US" w:eastAsia="zh-CN"/>
              </w:rPr>
              <w:t xml:space="preserve">  爱心公益 2c92d3966726e03001672eafcb4f0000  资讯  4028821e5b7a9cbf015b7a9f79e00000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88" w:lineRule="auto"/>
              <w:jc w:val="left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center" w:pos="622"/>
              </w:tabs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pageSize</w:t>
            </w: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ab/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eastAsia="zh-CN"/>
              </w:rPr>
            </w:pPr>
            <w:r>
              <w:rPr>
                <w:rStyle w:val="36"/>
                <w:rFonts w:hint="eastAsia"/>
                <w:b w:val="0"/>
                <w:lang w:eastAsia="zh-CN"/>
              </w:rPr>
              <w:t>获取前几条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88" w:lineRule="auto"/>
              <w:jc w:val="left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currentPage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hd w:val="clear" w:color="auto" w:fill="D8D8D8" w:themeFill="background1" w:themeFillShade="D9"/>
              <w:spacing w:line="288" w:lineRule="auto"/>
              <w:rPr>
                <w:rStyle w:val="36"/>
                <w:rFonts w:hint="eastAsia" w:eastAsia="宋体"/>
                <w:b w:val="0"/>
                <w:lang w:eastAsia="zh-CN"/>
              </w:rPr>
            </w:pPr>
            <w:r>
              <w:rPr>
                <w:rStyle w:val="36"/>
                <w:rFonts w:hint="eastAsia"/>
                <w:b w:val="0"/>
                <w:lang w:eastAsia="zh-CN"/>
              </w:rPr>
              <w:t>第几页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http://47.106.142.171:8080/yuan-module-interface/cms/api/article/list?columnId=8a2a08425b7a0b7b015b7a2b0f060006</w:t>
            </w: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文章详情</w:t>
      </w:r>
      <w:r>
        <w:rPr>
          <w:rFonts w:hint="eastAsia"/>
        </w:rPr>
        <w:t>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cms/api/article/detail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  <w:szCs w:val="22"/>
                <w:lang w:val="en-US"/>
              </w:rPr>
            </w:pP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articleId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文章id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http://47.106.142.171:8080/yuan-module-interface/cms/api/article/detail?articleId=2c92d396671024150167103010390002</w:t>
            </w: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/>
    <w:p>
      <w:pPr>
        <w:pStyle w:val="2"/>
      </w:pPr>
      <w:r>
        <w:rPr>
          <w:rFonts w:hint="eastAsia"/>
          <w:lang w:eastAsia="zh-CN"/>
        </w:rPr>
        <w:t>健康值转让提现</w:t>
      </w:r>
      <w:r>
        <w:rPr>
          <w:rFonts w:hint="eastAsia"/>
        </w:rPr>
        <w:t>接口</w:t>
      </w:r>
    </w:p>
    <w:p>
      <w:pPr>
        <w:pStyle w:val="3"/>
      </w:pPr>
      <w:r>
        <w:rPr>
          <w:rFonts w:hint="eastAsia"/>
          <w:lang w:eastAsia="zh-CN"/>
        </w:rPr>
        <w:t>健康值转让提现列表</w:t>
      </w:r>
      <w:r>
        <w:rPr>
          <w:rFonts w:hint="eastAsia"/>
        </w:rPr>
        <w:t>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shopbilltrade/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  <w:t>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userId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type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操作类型"1、提现  2、转让3.捐赠，null表示全部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tradeStatus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1、待审/2、完成（转让直接完成，提现需要后台审核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88" w:lineRule="auto"/>
              <w:jc w:val="left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pageSize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eastAsia="zh-CN"/>
              </w:rPr>
            </w:pPr>
            <w:r>
              <w:rPr>
                <w:rStyle w:val="36"/>
                <w:rFonts w:hint="eastAsia"/>
                <w:b w:val="0"/>
                <w:lang w:eastAsia="zh-CN"/>
              </w:rPr>
              <w:t>获取前几条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88" w:lineRule="auto"/>
              <w:jc w:val="left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currentPage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hd w:val="clear" w:color="auto" w:fill="D8D8D8" w:themeFill="background1" w:themeFillShade="D9"/>
              <w:spacing w:line="288" w:lineRule="auto"/>
              <w:rPr>
                <w:rStyle w:val="36"/>
                <w:rFonts w:hint="eastAsia" w:eastAsia="宋体"/>
                <w:b w:val="0"/>
                <w:lang w:eastAsia="zh-CN"/>
              </w:rPr>
            </w:pPr>
            <w:r>
              <w:rPr>
                <w:rStyle w:val="36"/>
                <w:rFonts w:hint="eastAsia"/>
                <w:b w:val="0"/>
                <w:lang w:eastAsia="zh-CN"/>
              </w:rPr>
              <w:t>第几页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健康链转让提现捐赠接口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shopbilltrade/save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userId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payPwd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交易密码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type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操作类型"1、提现  2、转让3.捐赠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tradePhone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受让人手机号（转让填写对方手机号）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count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提现或者转让个数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余额转让接口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pPr>
        <w:rPr>
          <w:rFonts w:hint="eastAsia" w:eastAsia="宋体"/>
          <w:lang w:eastAsia="zh-CN"/>
        </w:rPr>
      </w:pPr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  <w:r>
        <w:rPr>
          <w:rFonts w:hint="eastAsia"/>
          <w:lang w:eastAsia="zh-CN"/>
        </w:rPr>
        <w:t>，用于余额转让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shopbilltrade/transfer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payPwd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交易密码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tradePhone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受让人手机号（转让填写对方手机号）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amount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转账金额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2"/>
      </w:pPr>
      <w:r>
        <w:rPr>
          <w:rFonts w:hint="eastAsia"/>
          <w:lang w:eastAsia="zh-CN"/>
        </w:rPr>
        <w:t>订单</w:t>
      </w:r>
      <w:r>
        <w:rPr>
          <w:rFonts w:hint="eastAsia"/>
        </w:rPr>
        <w:t>接口</w:t>
      </w:r>
    </w:p>
    <w:p>
      <w:pPr>
        <w:pStyle w:val="3"/>
      </w:pPr>
      <w:r>
        <w:rPr>
          <w:rFonts w:hint="eastAsia"/>
          <w:lang w:eastAsia="zh-CN"/>
        </w:rPr>
        <w:t>订单列表</w:t>
      </w:r>
      <w:r>
        <w:rPr>
          <w:rFonts w:hint="eastAsia"/>
        </w:rPr>
        <w:t>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shoptrade/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  <w:t>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userId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jtype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1.购买会员大礼包2.复购产品3.直推4.间推5.管理奖6.股份收益7.平台分红8.捐赠9购买返点10直推购买返点11间推购买返点12提现健康值13项目合作14提现余额15充值</w:t>
            </w:r>
            <w:r>
              <w:rPr>
                <w:rStyle w:val="36"/>
                <w:rFonts w:hint="eastAsia"/>
                <w:b w:val="0"/>
                <w:lang w:val="en-US" w:eastAsia="zh-CN"/>
              </w:rPr>
              <w:t>(支持多个查询，输入字符串数组，英文逗号分隔)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status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1.订单提交（待发货） 2.后台发货（已发货） 3.确认收货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88" w:lineRule="auto"/>
              <w:jc w:val="left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pageSize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eastAsia="zh-CN"/>
              </w:rPr>
            </w:pPr>
            <w:r>
              <w:rPr>
                <w:rStyle w:val="36"/>
                <w:rFonts w:hint="eastAsia"/>
                <w:b w:val="0"/>
                <w:lang w:eastAsia="zh-CN"/>
              </w:rPr>
              <w:t>获取前几条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88" w:lineRule="auto"/>
              <w:jc w:val="left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currentPage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hd w:val="clear" w:color="auto" w:fill="D8D8D8" w:themeFill="background1" w:themeFillShade="D9"/>
              <w:spacing w:line="288" w:lineRule="auto"/>
              <w:rPr>
                <w:rStyle w:val="36"/>
                <w:rFonts w:hint="eastAsia" w:eastAsia="宋体"/>
                <w:b w:val="0"/>
                <w:lang w:eastAsia="zh-CN"/>
              </w:rPr>
            </w:pPr>
            <w:r>
              <w:rPr>
                <w:rStyle w:val="36"/>
                <w:rFonts w:hint="eastAsia"/>
                <w:b w:val="0"/>
                <w:lang w:eastAsia="zh-CN"/>
              </w:rPr>
              <w:t>第几页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</w:t>
            </w:r>
            <w:r>
              <w:rPr>
                <w:rStyle w:val="36"/>
                <w:rFonts w:hint="eastAsia"/>
                <w:b w:val="0"/>
              </w:rPr>
              <w:t>/yuan-module-interface/api/shoptrade/list?userId=10&amp;jtype=1,2,3,5,6,7,8,9</w:t>
            </w: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订单详情</w:t>
      </w:r>
      <w:r>
        <w:rPr>
          <w:rFonts w:hint="eastAsia"/>
        </w:rPr>
        <w:t>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shoptrade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  <w:t>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getDetail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  <w:szCs w:val="22"/>
                <w:lang w:val="en-US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订单id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确认收货接口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shoptrade/upd/status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payPwd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交易密码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提交订单（捐赠余额、充值、提现）接口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873"/>
        <w:gridCol w:w="48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shoptrade/save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userId</w:t>
            </w:r>
          </w:p>
        </w:tc>
        <w:tc>
          <w:tcPr>
            <w:tcW w:w="48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jtype</w:t>
            </w:r>
          </w:p>
        </w:tc>
        <w:tc>
          <w:tcPr>
            <w:tcW w:w="48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2"/>
              </w:num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购买会员大礼包2.复购产品8.捐赠13项目合作</w:t>
            </w:r>
          </w:p>
          <w:p>
            <w:pPr>
              <w:numPr>
                <w:ilvl w:val="0"/>
                <w:numId w:val="0"/>
              </w:num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14提现余额15充值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price</w:t>
            </w:r>
          </w:p>
        </w:tc>
        <w:tc>
          <w:tcPr>
            <w:tcW w:w="48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从用户角度考虑，付款是-，收益是+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credits</w:t>
            </w:r>
          </w:p>
        </w:tc>
        <w:tc>
          <w:tcPr>
            <w:tcW w:w="48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使用积分总数（复购商品可以使用积分）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remark</w:t>
            </w:r>
          </w:p>
        </w:tc>
        <w:tc>
          <w:tcPr>
            <w:tcW w:w="48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payPwd</w:t>
            </w:r>
          </w:p>
        </w:tc>
        <w:tc>
          <w:tcPr>
            <w:tcW w:w="48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交易密码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shopTradeDetails</w:t>
            </w:r>
          </w:p>
        </w:tc>
        <w:tc>
          <w:tcPr>
            <w:tcW w:w="48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商品明细list，，明细参考截图数据库</w:t>
            </w:r>
          </w:p>
        </w:tc>
      </w:tr>
    </w:tbl>
    <w:p>
      <w:r>
        <w:drawing>
          <wp:inline distT="0" distB="0" distL="114300" distR="114300">
            <wp:extent cx="5268595" cy="1797685"/>
            <wp:effectExtent l="0" t="0" r="825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797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添加购物车接口</w:t>
      </w:r>
    </w:p>
    <w:p>
      <w:r>
        <w:rPr>
          <w:rFonts w:hint="eastAsia"/>
          <w:b/>
        </w:rPr>
        <w:t>说明：</w:t>
      </w:r>
    </w:p>
    <w:p>
      <w:r>
        <w:rPr>
          <w:rFonts w:hint="eastAsia"/>
        </w:rPr>
        <w:t>添加商品到购物车的接口</w:t>
      </w:r>
    </w:p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shoptrade/addCart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proId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count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Fonts w:hint="eastAsia"/>
              </w:rPr>
              <w:t>商品个数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,"msg":null,"data":null}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修改购物车接口</w:t>
      </w:r>
    </w:p>
    <w:p>
      <w:r>
        <w:rPr>
          <w:rFonts w:hint="eastAsia"/>
          <w:b/>
        </w:rPr>
        <w:t>说明：</w:t>
      </w:r>
    </w:p>
    <w:p>
      <w:pPr>
        <w:rPr>
          <w:rFonts w:hint="eastAsia"/>
        </w:rPr>
      </w:pPr>
      <w:r>
        <w:rPr>
          <w:rFonts w:hint="eastAsia"/>
        </w:rPr>
        <w:t>在购物车中根据商品id修改购买商品数量的接口</w:t>
      </w:r>
    </w:p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shoptrade/updateCart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proId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count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Fonts w:hint="eastAsia"/>
              </w:rPr>
              <w:t>商品个数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,"msg":null,"data":null}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购物车列表接口</w:t>
      </w:r>
    </w:p>
    <w:p>
      <w:r>
        <w:rPr>
          <w:rFonts w:hint="eastAsia"/>
          <w:b/>
        </w:rPr>
        <w:t>说明：</w:t>
      </w:r>
    </w:p>
    <w:p>
      <w:pPr>
        <w:rPr>
          <w:rFonts w:hint="eastAsia"/>
        </w:rPr>
      </w:pPr>
      <w:r>
        <w:rPr>
          <w:rFonts w:hint="eastAsia"/>
        </w:rPr>
        <w:t>查询购物车里所有商品的接口</w:t>
      </w:r>
    </w:p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shoptrade/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  <w:t>list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Cart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</w:pP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,"msg":null,"data":null}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购物车删除接口</w:t>
      </w:r>
    </w:p>
    <w:p>
      <w:r>
        <w:rPr>
          <w:rFonts w:hint="eastAsia"/>
          <w:b/>
        </w:rPr>
        <w:t>说明：</w:t>
      </w:r>
    </w:p>
    <w:p>
      <w:r>
        <w:rPr>
          <w:rFonts w:hint="eastAsia"/>
        </w:rPr>
        <w:t>从购物车中根据商品id删除某个商品的接口</w:t>
      </w:r>
    </w:p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shoptrade/removeCart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proId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商品id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,"msg":null,"data":null}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日利润明细接口</w:t>
      </w:r>
    </w:p>
    <w:p>
      <w:r>
        <w:rPr>
          <w:rFonts w:hint="eastAsia"/>
          <w:b/>
        </w:rPr>
        <w:t>说明：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从数据库中查询显示日利润，只有股东会员有此菜单</w:t>
      </w:r>
    </w:p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shoptrade/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  <w:t>listProfit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ascii="宋体" w:hAnsi="宋体" w:eastAsia="宋体" w:cs="宋体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  <w:t>type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1.日利润2月利润(目前只需要日利润，传值1)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88" w:lineRule="auto"/>
              <w:rPr>
                <w:rStyle w:val="36"/>
                <w:rFonts w:hint="eastAsia" w:ascii="宋体" w:hAnsi="宋体" w:cs="宋体"/>
                <w:b w:val="0"/>
                <w:szCs w:val="22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pageSize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eastAsia="zh-CN"/>
              </w:rPr>
              <w:t>获取前几条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88" w:lineRule="auto"/>
              <w:rPr>
                <w:rStyle w:val="36"/>
                <w:rFonts w:hint="eastAsia" w:ascii="宋体" w:hAnsi="宋体" w:cs="宋体"/>
                <w:b w:val="0"/>
                <w:szCs w:val="22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currentPage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hd w:val="clear" w:color="auto" w:fill="D8D8D8" w:themeFill="background1" w:themeFillShade="D9"/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eastAsia="zh-CN"/>
              </w:rPr>
              <w:t>第几页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sdateStart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string类型日期开始时间，如20181208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sdateEnd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string类型日期结束时间，如20181208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,"msg":null,"data":null}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2"/>
      </w:pPr>
      <w:r>
        <w:rPr>
          <w:rFonts w:hint="eastAsia"/>
          <w:lang w:eastAsia="zh-CN"/>
        </w:rPr>
        <w:t>用户相关</w:t>
      </w:r>
      <w:r>
        <w:rPr>
          <w:rFonts w:hint="eastAsia"/>
        </w:rPr>
        <w:t>接口</w:t>
      </w:r>
    </w:p>
    <w:p>
      <w:pPr>
        <w:pStyle w:val="3"/>
      </w:pPr>
      <w:r>
        <w:rPr>
          <w:rFonts w:hint="eastAsia"/>
          <w:lang w:eastAsia="zh-CN"/>
        </w:rPr>
        <w:t>发送短信验证码</w:t>
      </w:r>
      <w:r>
        <w:rPr>
          <w:rFonts w:hint="eastAsia"/>
        </w:rPr>
        <w:t>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shopuser/sendSms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phone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接受短信验证码的手机号码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,"msg":null,"data":null}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</w:t>
            </w:r>
            <w:r>
              <w:rPr>
                <w:rFonts w:hint="eastAsia"/>
                <w:i w:val="0"/>
                <w:caps w:val="0"/>
                <w:color w:val="000000"/>
                <w:spacing w:val="0"/>
              </w:rPr>
              <w:t>短信发送失败</w:t>
            </w:r>
            <w:r>
              <w:rPr>
                <w:i w:val="0"/>
                <w:caps w:val="0"/>
                <w:color w:val="000000"/>
                <w:spacing w:val="0"/>
              </w:rPr>
              <w:t>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注册接口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shopuser/register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code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短信验证码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account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账户名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phone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refPhone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推荐人手机号（选填）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password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登录密码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手机号唯一校验接口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shopuser/validator/phone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phone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手机号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,"msg":null,"data":null}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</w:t>
            </w:r>
            <w:r>
              <w:rPr>
                <w:rFonts w:hint="eastAsia"/>
                <w:i w:val="0"/>
                <w:caps w:val="0"/>
                <w:color w:val="000000"/>
                <w:spacing w:val="0"/>
              </w:rPr>
              <w:t>手机号已存在</w:t>
            </w:r>
            <w:r>
              <w:rPr>
                <w:i w:val="0"/>
                <w:caps w:val="0"/>
                <w:color w:val="000000"/>
                <w:spacing w:val="0"/>
              </w:rPr>
              <w:t>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用户名唯一校验接口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shopuser/validator/account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account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账户名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,"msg":null,"data":null}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eastAsia="zh-CN"/>
              </w:rPr>
              <w:t>账号已存在</w:t>
            </w:r>
            <w:r>
              <w:rPr>
                <w:i w:val="0"/>
                <w:caps w:val="0"/>
                <w:color w:val="000000"/>
                <w:spacing w:val="0"/>
              </w:rPr>
              <w:t>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登录接口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shopuser/login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phone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pwd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登录密码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,"msg":null,"data":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user</w:t>
            </w:r>
            <w:r>
              <w:rPr>
                <w:i w:val="0"/>
                <w:caps w:val="0"/>
                <w:color w:val="000000"/>
                <w:spacing w:val="0"/>
              </w:rPr>
              <w:t>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修改个人资料接口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shopuser/update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nickname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userId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address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用户地址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account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bankCard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银行卡号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bankDeposit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开户行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bankOwer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银行卡对应姓名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,"msg":null,"data":null}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获取个人资料接口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shopuser/getDetail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userId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用户id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,"msg":null,"data":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user</w:t>
            </w:r>
            <w:r>
              <w:rPr>
                <w:i w:val="0"/>
                <w:caps w:val="0"/>
                <w:color w:val="000000"/>
                <w:spacing w:val="0"/>
              </w:rPr>
              <w:t>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获取我的团队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shopuser/getDetail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phone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手机号码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true,"msg":null,"data":{"jiantui":[{"phone":"13360525570","account":"丁丁","nickNmae":null,"viplevel":"v1"},{"phone":"13798369751","account":"1111111111","nickNmae":null,"viplevel":"v2"}],"zhitui":[{"phone":"13360525570","account":"丁丁","nickNmae":null,"viplevel":"v1"},{"phone":"13798369751","account":"1111111111","nickNmae":null,"viplevel":"v2"}]}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获取我的收益概览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shopuser/get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  <w:t>Income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userId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用户id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//</w:t>
            </w:r>
            <w:r>
              <w:rPr>
                <w:i w:val="0"/>
                <w:caps w:val="0"/>
                <w:color w:val="000000"/>
                <w:spacing w:val="0"/>
              </w:rPr>
              <w:t>data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eastAsia="zh-CN"/>
              </w:rPr>
              <w:t>里面的数据不确定，按照类型分组求和，类型为1.购买会员大礼包2.复购产品3.直推4.间推5.管理奖6.股份收益7.平台分红8.捐赠9购买返点10直推购买返点11间推购买返点12提现健康值13项目合作</w:t>
            </w:r>
          </w:p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{"success":true,"msg":null,"data":[{"income":9999.00,"type":1},{"income":3998.00,"type":2}]}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收益明细列表</w:t>
      </w:r>
      <w:r>
        <w:rPr>
          <w:rFonts w:hint="eastAsia"/>
        </w:rPr>
        <w:t>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shoptrade/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  <w:t>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userId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jtype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 xml:space="preserve">3.直推4.间推5.管理奖6.股份收益7.平台分红8.捐赠9购买返点10直推购买返点11间推购买返点12提现健康值 </w:t>
            </w:r>
            <w:r>
              <w:rPr>
                <w:rStyle w:val="36"/>
                <w:rFonts w:hint="eastAsia"/>
                <w:b w:val="0"/>
                <w:lang w:val="en-US" w:eastAsia="zh-CN"/>
              </w:rPr>
              <w:t>(支持多个查询，输入字符串数组，英文逗号分隔，这里不需要展示 1/2/13，可以查询出来)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status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3.确认收货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88" w:lineRule="auto"/>
              <w:jc w:val="left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pageSize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eastAsia="zh-CN"/>
              </w:rPr>
            </w:pPr>
            <w:r>
              <w:rPr>
                <w:rStyle w:val="36"/>
                <w:rFonts w:hint="eastAsia"/>
                <w:b w:val="0"/>
                <w:lang w:eastAsia="zh-CN"/>
              </w:rPr>
              <w:t>获取前几条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88" w:lineRule="auto"/>
              <w:jc w:val="left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currentPage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hd w:val="clear" w:color="auto" w:fill="D8D8D8" w:themeFill="background1" w:themeFillShade="D9"/>
              <w:spacing w:line="288" w:lineRule="auto"/>
              <w:rPr>
                <w:rStyle w:val="36"/>
                <w:rFonts w:hint="eastAsia" w:eastAsia="宋体"/>
                <w:b w:val="0"/>
                <w:lang w:eastAsia="zh-CN"/>
              </w:rPr>
            </w:pPr>
            <w:r>
              <w:rPr>
                <w:rStyle w:val="36"/>
                <w:rFonts w:hint="eastAsia"/>
                <w:b w:val="0"/>
                <w:lang w:eastAsia="zh-CN"/>
              </w:rPr>
              <w:t>第几页</w:t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修改登录密码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shopuser/update_pwd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oldpwd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原来密码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userId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pwd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新密码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,"msg":null,"data":null}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/>
    <w:p>
      <w:pPr>
        <w:pStyle w:val="3"/>
      </w:pPr>
      <w:r>
        <w:rPr>
          <w:rFonts w:hint="eastAsia"/>
          <w:lang w:eastAsia="zh-CN"/>
        </w:rPr>
        <w:t>修改交易密码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shopuser/update_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  <w:t>jy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pwd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oldpwd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原来密码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userId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pwd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新密码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,"msg":null,"data":null}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重置交易密码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shopuser/reset/jiaoyimima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phone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手机号码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,"msg":null,"data":null}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</w:t>
            </w:r>
            <w:r>
              <w:rPr>
                <w:rFonts w:hint="eastAsia"/>
                <w:i w:val="0"/>
                <w:caps w:val="0"/>
                <w:color w:val="000000"/>
                <w:spacing w:val="0"/>
              </w:rPr>
              <w:t>账号不存在</w:t>
            </w:r>
            <w:r>
              <w:rPr>
                <w:i w:val="0"/>
                <w:caps w:val="0"/>
                <w:color w:val="000000"/>
                <w:spacing w:val="0"/>
              </w:rPr>
              <w:t>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重置登录密码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shopuser/reset/password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phone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手机号码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,"msg":null,"data":null}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</w:t>
            </w:r>
            <w:r>
              <w:rPr>
                <w:rFonts w:hint="eastAsia"/>
                <w:i w:val="0"/>
                <w:caps w:val="0"/>
                <w:color w:val="000000"/>
                <w:spacing w:val="0"/>
              </w:rPr>
              <w:t>账号不存在</w:t>
            </w:r>
            <w:r>
              <w:rPr>
                <w:i w:val="0"/>
                <w:caps w:val="0"/>
                <w:color w:val="000000"/>
                <w:spacing w:val="0"/>
              </w:rPr>
              <w:t>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/>
    <w:p/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数据说明</w:t>
      </w:r>
    </w:p>
    <w:p>
      <w:pPr>
        <w:pStyle w:val="3"/>
        <w:ind w:left="576" w:leftChars="0" w:hanging="576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会员等级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343150" cy="1990725"/>
            <wp:effectExtent l="0" t="0" r="0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3"/>
        <w:ind w:left="576" w:leftChars="0" w:hanging="576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交易类型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676525" cy="3981450"/>
            <wp:effectExtent l="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3981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jc w:val="both"/>
    </w:pPr>
    <w:r>
      <w:rPr>
        <w:rFonts w:hint="eastAsia"/>
        <w:kern w:val="0"/>
      </w:rPr>
      <w:t>仅供内部使用，禁止向外传播                                               第</w:t>
    </w:r>
    <w:r>
      <w:rPr>
        <w:kern w:val="0"/>
      </w:rPr>
      <w:t xml:space="preserve"> </w:t>
    </w:r>
    <w:r>
      <w:rPr>
        <w:kern w:val="0"/>
      </w:rPr>
      <w:fldChar w:fldCharType="begin"/>
    </w:r>
    <w:r>
      <w:rPr>
        <w:kern w:val="0"/>
      </w:rPr>
      <w:instrText xml:space="preserve"> PAGE </w:instrText>
    </w:r>
    <w:r>
      <w:rPr>
        <w:kern w:val="0"/>
      </w:rPr>
      <w:fldChar w:fldCharType="separate"/>
    </w:r>
    <w:r>
      <w:rPr>
        <w:kern w:val="0"/>
      </w:rPr>
      <w:t>1</w:t>
    </w:r>
    <w:r>
      <w:rPr>
        <w:kern w:val="0"/>
      </w:rPr>
      <w:fldChar w:fldCharType="end"/>
    </w:r>
    <w:r>
      <w:rPr>
        <w:kern w:val="0"/>
      </w:rPr>
      <w:t xml:space="preserve"> </w:t>
    </w:r>
    <w:r>
      <w:rPr>
        <w:rFonts w:hint="eastAsia"/>
        <w:kern w:val="0"/>
      </w:rPr>
      <w:t>页</w:t>
    </w:r>
    <w:r>
      <w:rPr>
        <w:kern w:val="0"/>
      </w:rPr>
      <w:t xml:space="preserve"> </w:t>
    </w:r>
    <w:r>
      <w:rPr>
        <w:rFonts w:hint="eastAsia"/>
        <w:kern w:val="0"/>
      </w:rPr>
      <w:t>共</w:t>
    </w:r>
    <w:r>
      <w:rPr>
        <w:kern w:val="0"/>
      </w:rPr>
      <w:t xml:space="preserve"> </w:t>
    </w:r>
    <w:r>
      <w:rPr>
        <w:kern w:val="0"/>
      </w:rPr>
      <w:fldChar w:fldCharType="begin"/>
    </w:r>
    <w:r>
      <w:rPr>
        <w:kern w:val="0"/>
      </w:rPr>
      <w:instrText xml:space="preserve"> NUMPAGES </w:instrText>
    </w:r>
    <w:r>
      <w:rPr>
        <w:kern w:val="0"/>
      </w:rPr>
      <w:fldChar w:fldCharType="separate"/>
    </w:r>
    <w:r>
      <w:rPr>
        <w:kern w:val="0"/>
      </w:rPr>
      <w:t>7</w:t>
    </w:r>
    <w:r>
      <w:rPr>
        <w:kern w:val="0"/>
      </w:rPr>
      <w:fldChar w:fldCharType="end"/>
    </w:r>
    <w:r>
      <w:rPr>
        <w:kern w:val="0"/>
      </w:rPr>
      <w:t xml:space="preserve"> </w:t>
    </w:r>
    <w:r>
      <w:rPr>
        <w:rFonts w:hint="eastAsia"/>
        <w:kern w:val="0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8FA4CA"/>
    <w:multiLevelType w:val="singleLevel"/>
    <w:tmpl w:val="498FA4C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F5A7EFF"/>
    <w:multiLevelType w:val="multilevel"/>
    <w:tmpl w:val="4F5A7EFF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59A"/>
    <w:rsid w:val="0000512F"/>
    <w:rsid w:val="00006D14"/>
    <w:rsid w:val="000073AC"/>
    <w:rsid w:val="000074B7"/>
    <w:rsid w:val="00011918"/>
    <w:rsid w:val="00013313"/>
    <w:rsid w:val="00014857"/>
    <w:rsid w:val="000156F6"/>
    <w:rsid w:val="00016385"/>
    <w:rsid w:val="0001686C"/>
    <w:rsid w:val="00016E53"/>
    <w:rsid w:val="000229C7"/>
    <w:rsid w:val="00023E35"/>
    <w:rsid w:val="000246EF"/>
    <w:rsid w:val="000263B5"/>
    <w:rsid w:val="00026846"/>
    <w:rsid w:val="0003014D"/>
    <w:rsid w:val="000321D3"/>
    <w:rsid w:val="000322F7"/>
    <w:rsid w:val="000335A2"/>
    <w:rsid w:val="00033907"/>
    <w:rsid w:val="00036E3A"/>
    <w:rsid w:val="000417CE"/>
    <w:rsid w:val="0004385C"/>
    <w:rsid w:val="00046166"/>
    <w:rsid w:val="000529D5"/>
    <w:rsid w:val="00052AEC"/>
    <w:rsid w:val="00054783"/>
    <w:rsid w:val="0005507B"/>
    <w:rsid w:val="00055590"/>
    <w:rsid w:val="00057995"/>
    <w:rsid w:val="0006010A"/>
    <w:rsid w:val="00060363"/>
    <w:rsid w:val="00060D3D"/>
    <w:rsid w:val="000636AA"/>
    <w:rsid w:val="00063AC9"/>
    <w:rsid w:val="00063EBF"/>
    <w:rsid w:val="00064C01"/>
    <w:rsid w:val="000678E8"/>
    <w:rsid w:val="00067C75"/>
    <w:rsid w:val="000726A7"/>
    <w:rsid w:val="00072DDE"/>
    <w:rsid w:val="00072F22"/>
    <w:rsid w:val="00072FD9"/>
    <w:rsid w:val="00077A1E"/>
    <w:rsid w:val="00082103"/>
    <w:rsid w:val="00086155"/>
    <w:rsid w:val="00087AD1"/>
    <w:rsid w:val="00087B55"/>
    <w:rsid w:val="00090717"/>
    <w:rsid w:val="000939B4"/>
    <w:rsid w:val="00094BA6"/>
    <w:rsid w:val="000956DC"/>
    <w:rsid w:val="00095AFB"/>
    <w:rsid w:val="0009760D"/>
    <w:rsid w:val="000979F2"/>
    <w:rsid w:val="000A083B"/>
    <w:rsid w:val="000A1DA4"/>
    <w:rsid w:val="000A38F1"/>
    <w:rsid w:val="000A4155"/>
    <w:rsid w:val="000A48F0"/>
    <w:rsid w:val="000A590F"/>
    <w:rsid w:val="000A5DC6"/>
    <w:rsid w:val="000A6052"/>
    <w:rsid w:val="000A6B80"/>
    <w:rsid w:val="000A7D30"/>
    <w:rsid w:val="000B4631"/>
    <w:rsid w:val="000B5051"/>
    <w:rsid w:val="000B5057"/>
    <w:rsid w:val="000B5683"/>
    <w:rsid w:val="000C2E7A"/>
    <w:rsid w:val="000D0401"/>
    <w:rsid w:val="000D0DDB"/>
    <w:rsid w:val="000D3A4C"/>
    <w:rsid w:val="000D747B"/>
    <w:rsid w:val="000D74D1"/>
    <w:rsid w:val="000E0669"/>
    <w:rsid w:val="000E0744"/>
    <w:rsid w:val="000E1044"/>
    <w:rsid w:val="000E315E"/>
    <w:rsid w:val="000E340B"/>
    <w:rsid w:val="000E75D5"/>
    <w:rsid w:val="000F093D"/>
    <w:rsid w:val="000F1530"/>
    <w:rsid w:val="000F25F4"/>
    <w:rsid w:val="000F2F63"/>
    <w:rsid w:val="000F3CB5"/>
    <w:rsid w:val="000F3CB7"/>
    <w:rsid w:val="000F3FFB"/>
    <w:rsid w:val="000F4C0F"/>
    <w:rsid w:val="000F5D5F"/>
    <w:rsid w:val="000F6024"/>
    <w:rsid w:val="000F7331"/>
    <w:rsid w:val="000F7374"/>
    <w:rsid w:val="001007E0"/>
    <w:rsid w:val="0010126F"/>
    <w:rsid w:val="00101507"/>
    <w:rsid w:val="0010478B"/>
    <w:rsid w:val="001054E5"/>
    <w:rsid w:val="0010591C"/>
    <w:rsid w:val="00106CB6"/>
    <w:rsid w:val="00112644"/>
    <w:rsid w:val="00112BE2"/>
    <w:rsid w:val="00114A16"/>
    <w:rsid w:val="00117188"/>
    <w:rsid w:val="001207FF"/>
    <w:rsid w:val="00120BF8"/>
    <w:rsid w:val="00121852"/>
    <w:rsid w:val="00121CE9"/>
    <w:rsid w:val="00121DAA"/>
    <w:rsid w:val="00122C02"/>
    <w:rsid w:val="00122D1F"/>
    <w:rsid w:val="00125790"/>
    <w:rsid w:val="00127139"/>
    <w:rsid w:val="001276EA"/>
    <w:rsid w:val="0013254B"/>
    <w:rsid w:val="00133F68"/>
    <w:rsid w:val="00134BA0"/>
    <w:rsid w:val="00134C12"/>
    <w:rsid w:val="00137BDD"/>
    <w:rsid w:val="00143010"/>
    <w:rsid w:val="001458EA"/>
    <w:rsid w:val="001515EA"/>
    <w:rsid w:val="001529D6"/>
    <w:rsid w:val="00152D35"/>
    <w:rsid w:val="00152ECF"/>
    <w:rsid w:val="00153231"/>
    <w:rsid w:val="001537C8"/>
    <w:rsid w:val="00153818"/>
    <w:rsid w:val="00161ABC"/>
    <w:rsid w:val="00162F9D"/>
    <w:rsid w:val="00163B8E"/>
    <w:rsid w:val="00164447"/>
    <w:rsid w:val="001651F9"/>
    <w:rsid w:val="001670B3"/>
    <w:rsid w:val="00170960"/>
    <w:rsid w:val="00171840"/>
    <w:rsid w:val="001731C2"/>
    <w:rsid w:val="00174DDB"/>
    <w:rsid w:val="00176059"/>
    <w:rsid w:val="00176DAD"/>
    <w:rsid w:val="00177024"/>
    <w:rsid w:val="00182B66"/>
    <w:rsid w:val="00185068"/>
    <w:rsid w:val="001864BD"/>
    <w:rsid w:val="00190DD3"/>
    <w:rsid w:val="001929CA"/>
    <w:rsid w:val="00192A6F"/>
    <w:rsid w:val="00192A70"/>
    <w:rsid w:val="00196246"/>
    <w:rsid w:val="001A093F"/>
    <w:rsid w:val="001A30BF"/>
    <w:rsid w:val="001A3999"/>
    <w:rsid w:val="001B0825"/>
    <w:rsid w:val="001B08B5"/>
    <w:rsid w:val="001B2D4D"/>
    <w:rsid w:val="001B3D8B"/>
    <w:rsid w:val="001B468A"/>
    <w:rsid w:val="001C11E2"/>
    <w:rsid w:val="001C1E8A"/>
    <w:rsid w:val="001C401A"/>
    <w:rsid w:val="001C4462"/>
    <w:rsid w:val="001C550E"/>
    <w:rsid w:val="001C6950"/>
    <w:rsid w:val="001C79BD"/>
    <w:rsid w:val="001C7B5D"/>
    <w:rsid w:val="001D03A4"/>
    <w:rsid w:val="001D07A9"/>
    <w:rsid w:val="001D42E4"/>
    <w:rsid w:val="001E1392"/>
    <w:rsid w:val="001E16E2"/>
    <w:rsid w:val="001E2862"/>
    <w:rsid w:val="001E2EA3"/>
    <w:rsid w:val="001E3105"/>
    <w:rsid w:val="001E34BF"/>
    <w:rsid w:val="001E7C00"/>
    <w:rsid w:val="001F0B86"/>
    <w:rsid w:val="001F33F9"/>
    <w:rsid w:val="001F4286"/>
    <w:rsid w:val="001F6D54"/>
    <w:rsid w:val="00200461"/>
    <w:rsid w:val="0020138F"/>
    <w:rsid w:val="00201DAB"/>
    <w:rsid w:val="0020203B"/>
    <w:rsid w:val="00203A31"/>
    <w:rsid w:val="00203C28"/>
    <w:rsid w:val="00204184"/>
    <w:rsid w:val="00204E20"/>
    <w:rsid w:val="0020529E"/>
    <w:rsid w:val="00205B09"/>
    <w:rsid w:val="00206B8E"/>
    <w:rsid w:val="00206E01"/>
    <w:rsid w:val="00210781"/>
    <w:rsid w:val="00210899"/>
    <w:rsid w:val="0021132F"/>
    <w:rsid w:val="00212E8B"/>
    <w:rsid w:val="0021353D"/>
    <w:rsid w:val="002154D6"/>
    <w:rsid w:val="00215768"/>
    <w:rsid w:val="00215DEC"/>
    <w:rsid w:val="0021695F"/>
    <w:rsid w:val="00217148"/>
    <w:rsid w:val="00217D2C"/>
    <w:rsid w:val="00221894"/>
    <w:rsid w:val="00222910"/>
    <w:rsid w:val="00223234"/>
    <w:rsid w:val="002246F0"/>
    <w:rsid w:val="00224996"/>
    <w:rsid w:val="0022567B"/>
    <w:rsid w:val="002259DD"/>
    <w:rsid w:val="00226617"/>
    <w:rsid w:val="002270F1"/>
    <w:rsid w:val="00230FEA"/>
    <w:rsid w:val="00234FCF"/>
    <w:rsid w:val="00240113"/>
    <w:rsid w:val="002408F5"/>
    <w:rsid w:val="002427AD"/>
    <w:rsid w:val="00243385"/>
    <w:rsid w:val="00243DCF"/>
    <w:rsid w:val="00244CBE"/>
    <w:rsid w:val="00245808"/>
    <w:rsid w:val="00246557"/>
    <w:rsid w:val="002518E7"/>
    <w:rsid w:val="00251A6D"/>
    <w:rsid w:val="00256FA3"/>
    <w:rsid w:val="00261528"/>
    <w:rsid w:val="00262BA0"/>
    <w:rsid w:val="00263827"/>
    <w:rsid w:val="00263AAA"/>
    <w:rsid w:val="00265964"/>
    <w:rsid w:val="00265AFB"/>
    <w:rsid w:val="00266AC0"/>
    <w:rsid w:val="00267283"/>
    <w:rsid w:val="00270BF2"/>
    <w:rsid w:val="00271164"/>
    <w:rsid w:val="0027199A"/>
    <w:rsid w:val="00272C36"/>
    <w:rsid w:val="002753DD"/>
    <w:rsid w:val="00275DC9"/>
    <w:rsid w:val="002767BA"/>
    <w:rsid w:val="00281D2E"/>
    <w:rsid w:val="00281DDB"/>
    <w:rsid w:val="002823FF"/>
    <w:rsid w:val="0028253D"/>
    <w:rsid w:val="002825D4"/>
    <w:rsid w:val="00283559"/>
    <w:rsid w:val="00286DD1"/>
    <w:rsid w:val="00290509"/>
    <w:rsid w:val="002907B8"/>
    <w:rsid w:val="0029276C"/>
    <w:rsid w:val="00292CF7"/>
    <w:rsid w:val="00294DBC"/>
    <w:rsid w:val="0029676B"/>
    <w:rsid w:val="00297930"/>
    <w:rsid w:val="002A1D30"/>
    <w:rsid w:val="002A3668"/>
    <w:rsid w:val="002A473F"/>
    <w:rsid w:val="002A5E9D"/>
    <w:rsid w:val="002A6CF1"/>
    <w:rsid w:val="002B04E7"/>
    <w:rsid w:val="002B0653"/>
    <w:rsid w:val="002B069C"/>
    <w:rsid w:val="002B1116"/>
    <w:rsid w:val="002B11D6"/>
    <w:rsid w:val="002B1480"/>
    <w:rsid w:val="002B2782"/>
    <w:rsid w:val="002B43CE"/>
    <w:rsid w:val="002B57F3"/>
    <w:rsid w:val="002B58E9"/>
    <w:rsid w:val="002B6676"/>
    <w:rsid w:val="002C1E0E"/>
    <w:rsid w:val="002C245B"/>
    <w:rsid w:val="002C304E"/>
    <w:rsid w:val="002C4BF4"/>
    <w:rsid w:val="002C54D7"/>
    <w:rsid w:val="002C57A0"/>
    <w:rsid w:val="002C7640"/>
    <w:rsid w:val="002D219A"/>
    <w:rsid w:val="002D3B5E"/>
    <w:rsid w:val="002D6076"/>
    <w:rsid w:val="002D628E"/>
    <w:rsid w:val="002D68D0"/>
    <w:rsid w:val="002D7D81"/>
    <w:rsid w:val="002E172B"/>
    <w:rsid w:val="002E216B"/>
    <w:rsid w:val="002E2EAF"/>
    <w:rsid w:val="002E3477"/>
    <w:rsid w:val="002E63F0"/>
    <w:rsid w:val="002E68E6"/>
    <w:rsid w:val="002F0636"/>
    <w:rsid w:val="002F15D4"/>
    <w:rsid w:val="002F17A3"/>
    <w:rsid w:val="002F22EF"/>
    <w:rsid w:val="002F297E"/>
    <w:rsid w:val="002F305E"/>
    <w:rsid w:val="002F3258"/>
    <w:rsid w:val="002F413F"/>
    <w:rsid w:val="002F4154"/>
    <w:rsid w:val="002F5270"/>
    <w:rsid w:val="002F5EEC"/>
    <w:rsid w:val="002F7263"/>
    <w:rsid w:val="002F74E4"/>
    <w:rsid w:val="00300F4A"/>
    <w:rsid w:val="0030239E"/>
    <w:rsid w:val="00303C42"/>
    <w:rsid w:val="00306D31"/>
    <w:rsid w:val="003103E2"/>
    <w:rsid w:val="003117CE"/>
    <w:rsid w:val="00311A52"/>
    <w:rsid w:val="00312027"/>
    <w:rsid w:val="003129C8"/>
    <w:rsid w:val="003140B3"/>
    <w:rsid w:val="00315C8F"/>
    <w:rsid w:val="00316102"/>
    <w:rsid w:val="00316972"/>
    <w:rsid w:val="003210E2"/>
    <w:rsid w:val="00323735"/>
    <w:rsid w:val="0032414D"/>
    <w:rsid w:val="0032545F"/>
    <w:rsid w:val="00326A24"/>
    <w:rsid w:val="00326E2B"/>
    <w:rsid w:val="00327A27"/>
    <w:rsid w:val="00327FA7"/>
    <w:rsid w:val="0033209D"/>
    <w:rsid w:val="00332700"/>
    <w:rsid w:val="0033370A"/>
    <w:rsid w:val="003350B4"/>
    <w:rsid w:val="00335644"/>
    <w:rsid w:val="003364E4"/>
    <w:rsid w:val="00336B31"/>
    <w:rsid w:val="00336FB6"/>
    <w:rsid w:val="003400B6"/>
    <w:rsid w:val="00341FAA"/>
    <w:rsid w:val="00343939"/>
    <w:rsid w:val="00344B04"/>
    <w:rsid w:val="00344D4A"/>
    <w:rsid w:val="00345308"/>
    <w:rsid w:val="003466AD"/>
    <w:rsid w:val="0034701D"/>
    <w:rsid w:val="00347707"/>
    <w:rsid w:val="003502BD"/>
    <w:rsid w:val="003517FA"/>
    <w:rsid w:val="003531B7"/>
    <w:rsid w:val="00353DCC"/>
    <w:rsid w:val="00354305"/>
    <w:rsid w:val="00355E57"/>
    <w:rsid w:val="00355F09"/>
    <w:rsid w:val="00357C6C"/>
    <w:rsid w:val="003603E6"/>
    <w:rsid w:val="00360879"/>
    <w:rsid w:val="00360FC8"/>
    <w:rsid w:val="00361ACE"/>
    <w:rsid w:val="003629F3"/>
    <w:rsid w:val="00364B33"/>
    <w:rsid w:val="003676F6"/>
    <w:rsid w:val="00367A95"/>
    <w:rsid w:val="00367ACA"/>
    <w:rsid w:val="00370505"/>
    <w:rsid w:val="00370A6C"/>
    <w:rsid w:val="0037171A"/>
    <w:rsid w:val="00374E77"/>
    <w:rsid w:val="00375B5C"/>
    <w:rsid w:val="00375FC7"/>
    <w:rsid w:val="00377F5B"/>
    <w:rsid w:val="00381B6C"/>
    <w:rsid w:val="00382E9E"/>
    <w:rsid w:val="00383476"/>
    <w:rsid w:val="00384DCF"/>
    <w:rsid w:val="00384F15"/>
    <w:rsid w:val="00385E09"/>
    <w:rsid w:val="00386706"/>
    <w:rsid w:val="00390C52"/>
    <w:rsid w:val="00391299"/>
    <w:rsid w:val="0039395F"/>
    <w:rsid w:val="00393A53"/>
    <w:rsid w:val="00394CED"/>
    <w:rsid w:val="00395015"/>
    <w:rsid w:val="00396D25"/>
    <w:rsid w:val="003A00E4"/>
    <w:rsid w:val="003A087F"/>
    <w:rsid w:val="003A1DC6"/>
    <w:rsid w:val="003A3D10"/>
    <w:rsid w:val="003A5343"/>
    <w:rsid w:val="003A5A15"/>
    <w:rsid w:val="003A74FB"/>
    <w:rsid w:val="003A7EE6"/>
    <w:rsid w:val="003B054A"/>
    <w:rsid w:val="003B0694"/>
    <w:rsid w:val="003B126D"/>
    <w:rsid w:val="003B16AD"/>
    <w:rsid w:val="003B2E10"/>
    <w:rsid w:val="003B46C5"/>
    <w:rsid w:val="003B4E29"/>
    <w:rsid w:val="003B4EA4"/>
    <w:rsid w:val="003B53DB"/>
    <w:rsid w:val="003B5D15"/>
    <w:rsid w:val="003B655A"/>
    <w:rsid w:val="003B663E"/>
    <w:rsid w:val="003B6AB9"/>
    <w:rsid w:val="003C17F7"/>
    <w:rsid w:val="003C5104"/>
    <w:rsid w:val="003C67B2"/>
    <w:rsid w:val="003C6E47"/>
    <w:rsid w:val="003C6F0C"/>
    <w:rsid w:val="003C73D3"/>
    <w:rsid w:val="003D0480"/>
    <w:rsid w:val="003D4DAE"/>
    <w:rsid w:val="003D5B5F"/>
    <w:rsid w:val="003D72B9"/>
    <w:rsid w:val="003D7C0B"/>
    <w:rsid w:val="003E2651"/>
    <w:rsid w:val="003E2911"/>
    <w:rsid w:val="003E48BE"/>
    <w:rsid w:val="003E5390"/>
    <w:rsid w:val="003F15CC"/>
    <w:rsid w:val="003F1714"/>
    <w:rsid w:val="003F1770"/>
    <w:rsid w:val="003F4067"/>
    <w:rsid w:val="003F6483"/>
    <w:rsid w:val="003F7AB0"/>
    <w:rsid w:val="00400FC7"/>
    <w:rsid w:val="004018FC"/>
    <w:rsid w:val="004022CA"/>
    <w:rsid w:val="004029D9"/>
    <w:rsid w:val="00403521"/>
    <w:rsid w:val="00403978"/>
    <w:rsid w:val="004043AB"/>
    <w:rsid w:val="00404617"/>
    <w:rsid w:val="0040744D"/>
    <w:rsid w:val="00413222"/>
    <w:rsid w:val="0041670A"/>
    <w:rsid w:val="00421A23"/>
    <w:rsid w:val="00422110"/>
    <w:rsid w:val="004226DB"/>
    <w:rsid w:val="00424DC9"/>
    <w:rsid w:val="0042509B"/>
    <w:rsid w:val="00426229"/>
    <w:rsid w:val="00432640"/>
    <w:rsid w:val="00432AFD"/>
    <w:rsid w:val="00433A43"/>
    <w:rsid w:val="00434411"/>
    <w:rsid w:val="00434D28"/>
    <w:rsid w:val="00435DB1"/>
    <w:rsid w:val="0043753D"/>
    <w:rsid w:val="00437973"/>
    <w:rsid w:val="00440A36"/>
    <w:rsid w:val="00441423"/>
    <w:rsid w:val="004418B9"/>
    <w:rsid w:val="00444117"/>
    <w:rsid w:val="004509B6"/>
    <w:rsid w:val="00451251"/>
    <w:rsid w:val="004517E2"/>
    <w:rsid w:val="004568D4"/>
    <w:rsid w:val="00462438"/>
    <w:rsid w:val="00462595"/>
    <w:rsid w:val="004628BD"/>
    <w:rsid w:val="00465A55"/>
    <w:rsid w:val="00466172"/>
    <w:rsid w:val="00466634"/>
    <w:rsid w:val="004673DA"/>
    <w:rsid w:val="00467E66"/>
    <w:rsid w:val="004709C0"/>
    <w:rsid w:val="00471C04"/>
    <w:rsid w:val="004727F3"/>
    <w:rsid w:val="00475132"/>
    <w:rsid w:val="0047581F"/>
    <w:rsid w:val="00476DF6"/>
    <w:rsid w:val="00481E47"/>
    <w:rsid w:val="0048248C"/>
    <w:rsid w:val="0048681E"/>
    <w:rsid w:val="004910E5"/>
    <w:rsid w:val="004933C5"/>
    <w:rsid w:val="00495730"/>
    <w:rsid w:val="0049579D"/>
    <w:rsid w:val="00495A27"/>
    <w:rsid w:val="00497D8E"/>
    <w:rsid w:val="004A0928"/>
    <w:rsid w:val="004A0DF1"/>
    <w:rsid w:val="004A4270"/>
    <w:rsid w:val="004A44DB"/>
    <w:rsid w:val="004A518E"/>
    <w:rsid w:val="004A5399"/>
    <w:rsid w:val="004B0E27"/>
    <w:rsid w:val="004B6F51"/>
    <w:rsid w:val="004C07D8"/>
    <w:rsid w:val="004C2504"/>
    <w:rsid w:val="004C5B82"/>
    <w:rsid w:val="004C76F7"/>
    <w:rsid w:val="004D15D4"/>
    <w:rsid w:val="004D1883"/>
    <w:rsid w:val="004D32DD"/>
    <w:rsid w:val="004D7D08"/>
    <w:rsid w:val="004D7D66"/>
    <w:rsid w:val="004E1A03"/>
    <w:rsid w:val="004E1D2C"/>
    <w:rsid w:val="004E603B"/>
    <w:rsid w:val="004F0440"/>
    <w:rsid w:val="004F12F7"/>
    <w:rsid w:val="004F20D3"/>
    <w:rsid w:val="004F2B87"/>
    <w:rsid w:val="004F32D6"/>
    <w:rsid w:val="004F3A6A"/>
    <w:rsid w:val="004F3D7B"/>
    <w:rsid w:val="004F5998"/>
    <w:rsid w:val="00500660"/>
    <w:rsid w:val="005020E4"/>
    <w:rsid w:val="00502D29"/>
    <w:rsid w:val="00504348"/>
    <w:rsid w:val="00506FB4"/>
    <w:rsid w:val="00511143"/>
    <w:rsid w:val="00511ED9"/>
    <w:rsid w:val="00515912"/>
    <w:rsid w:val="005178E9"/>
    <w:rsid w:val="005204B3"/>
    <w:rsid w:val="00522619"/>
    <w:rsid w:val="00523ACA"/>
    <w:rsid w:val="00523F33"/>
    <w:rsid w:val="005257A2"/>
    <w:rsid w:val="005320AC"/>
    <w:rsid w:val="00533A8B"/>
    <w:rsid w:val="00534666"/>
    <w:rsid w:val="005353A2"/>
    <w:rsid w:val="0053552A"/>
    <w:rsid w:val="0054102A"/>
    <w:rsid w:val="005418C6"/>
    <w:rsid w:val="00543129"/>
    <w:rsid w:val="00550CF2"/>
    <w:rsid w:val="00550D1B"/>
    <w:rsid w:val="00551401"/>
    <w:rsid w:val="00551857"/>
    <w:rsid w:val="00551B12"/>
    <w:rsid w:val="0055279C"/>
    <w:rsid w:val="00552DFC"/>
    <w:rsid w:val="00552FE4"/>
    <w:rsid w:val="005553D9"/>
    <w:rsid w:val="00555AD5"/>
    <w:rsid w:val="00561206"/>
    <w:rsid w:val="00561D85"/>
    <w:rsid w:val="00564259"/>
    <w:rsid w:val="00564921"/>
    <w:rsid w:val="005658B2"/>
    <w:rsid w:val="0056625E"/>
    <w:rsid w:val="0056772D"/>
    <w:rsid w:val="005678CB"/>
    <w:rsid w:val="00570055"/>
    <w:rsid w:val="00570FB7"/>
    <w:rsid w:val="0057126A"/>
    <w:rsid w:val="00571CD3"/>
    <w:rsid w:val="00575D9D"/>
    <w:rsid w:val="00576FA5"/>
    <w:rsid w:val="00581D9B"/>
    <w:rsid w:val="00582509"/>
    <w:rsid w:val="00582878"/>
    <w:rsid w:val="00583515"/>
    <w:rsid w:val="0058372D"/>
    <w:rsid w:val="00584DB6"/>
    <w:rsid w:val="00586198"/>
    <w:rsid w:val="00586615"/>
    <w:rsid w:val="00590BC2"/>
    <w:rsid w:val="005912BF"/>
    <w:rsid w:val="005921C0"/>
    <w:rsid w:val="005932A0"/>
    <w:rsid w:val="0059474C"/>
    <w:rsid w:val="00595056"/>
    <w:rsid w:val="00595FB8"/>
    <w:rsid w:val="00597668"/>
    <w:rsid w:val="005A01B4"/>
    <w:rsid w:val="005A12ED"/>
    <w:rsid w:val="005A19F8"/>
    <w:rsid w:val="005A405B"/>
    <w:rsid w:val="005A52A5"/>
    <w:rsid w:val="005A66CB"/>
    <w:rsid w:val="005B1BFA"/>
    <w:rsid w:val="005B21DA"/>
    <w:rsid w:val="005B2242"/>
    <w:rsid w:val="005B2EEF"/>
    <w:rsid w:val="005B31BD"/>
    <w:rsid w:val="005B3399"/>
    <w:rsid w:val="005B433D"/>
    <w:rsid w:val="005B7F9D"/>
    <w:rsid w:val="005C1CCA"/>
    <w:rsid w:val="005C2494"/>
    <w:rsid w:val="005C30D6"/>
    <w:rsid w:val="005C32C3"/>
    <w:rsid w:val="005C4943"/>
    <w:rsid w:val="005C49A5"/>
    <w:rsid w:val="005C5021"/>
    <w:rsid w:val="005C6FA8"/>
    <w:rsid w:val="005C711D"/>
    <w:rsid w:val="005D0049"/>
    <w:rsid w:val="005D15AA"/>
    <w:rsid w:val="005D35C9"/>
    <w:rsid w:val="005E07B3"/>
    <w:rsid w:val="005E1911"/>
    <w:rsid w:val="005E6142"/>
    <w:rsid w:val="005E7BA4"/>
    <w:rsid w:val="005E7DEF"/>
    <w:rsid w:val="005F059F"/>
    <w:rsid w:val="005F0645"/>
    <w:rsid w:val="005F0A3E"/>
    <w:rsid w:val="005F628D"/>
    <w:rsid w:val="005F7D3E"/>
    <w:rsid w:val="00600D62"/>
    <w:rsid w:val="00604D8D"/>
    <w:rsid w:val="00604DE2"/>
    <w:rsid w:val="00607185"/>
    <w:rsid w:val="006110CE"/>
    <w:rsid w:val="0061128A"/>
    <w:rsid w:val="006149F2"/>
    <w:rsid w:val="00614A82"/>
    <w:rsid w:val="00614BA7"/>
    <w:rsid w:val="00615974"/>
    <w:rsid w:val="00615B35"/>
    <w:rsid w:val="00615C0F"/>
    <w:rsid w:val="00615F62"/>
    <w:rsid w:val="0061783D"/>
    <w:rsid w:val="00617DC9"/>
    <w:rsid w:val="00620E46"/>
    <w:rsid w:val="0062261F"/>
    <w:rsid w:val="00623B02"/>
    <w:rsid w:val="0062502D"/>
    <w:rsid w:val="006262C0"/>
    <w:rsid w:val="00626A2E"/>
    <w:rsid w:val="00626B4D"/>
    <w:rsid w:val="0063282A"/>
    <w:rsid w:val="00633EE9"/>
    <w:rsid w:val="0063445B"/>
    <w:rsid w:val="006367CF"/>
    <w:rsid w:val="00636D68"/>
    <w:rsid w:val="006407B7"/>
    <w:rsid w:val="0064133D"/>
    <w:rsid w:val="006424CD"/>
    <w:rsid w:val="006425EE"/>
    <w:rsid w:val="00646C46"/>
    <w:rsid w:val="0065262F"/>
    <w:rsid w:val="00652913"/>
    <w:rsid w:val="00653435"/>
    <w:rsid w:val="00653EF5"/>
    <w:rsid w:val="0065475F"/>
    <w:rsid w:val="00654A57"/>
    <w:rsid w:val="00657E22"/>
    <w:rsid w:val="006630F9"/>
    <w:rsid w:val="006652E1"/>
    <w:rsid w:val="00666A50"/>
    <w:rsid w:val="0067226F"/>
    <w:rsid w:val="00672F96"/>
    <w:rsid w:val="006739EC"/>
    <w:rsid w:val="00675188"/>
    <w:rsid w:val="006757C3"/>
    <w:rsid w:val="0067665B"/>
    <w:rsid w:val="00676F7F"/>
    <w:rsid w:val="00680613"/>
    <w:rsid w:val="006818C7"/>
    <w:rsid w:val="00681967"/>
    <w:rsid w:val="006828D9"/>
    <w:rsid w:val="006841AE"/>
    <w:rsid w:val="006844F4"/>
    <w:rsid w:val="00684AF4"/>
    <w:rsid w:val="00685EA3"/>
    <w:rsid w:val="00695050"/>
    <w:rsid w:val="006A0423"/>
    <w:rsid w:val="006A1393"/>
    <w:rsid w:val="006A2BF1"/>
    <w:rsid w:val="006A3023"/>
    <w:rsid w:val="006A3389"/>
    <w:rsid w:val="006A5339"/>
    <w:rsid w:val="006A6D8F"/>
    <w:rsid w:val="006A7CDC"/>
    <w:rsid w:val="006B0318"/>
    <w:rsid w:val="006B19B8"/>
    <w:rsid w:val="006B1B98"/>
    <w:rsid w:val="006B1BB0"/>
    <w:rsid w:val="006B3E13"/>
    <w:rsid w:val="006B50E2"/>
    <w:rsid w:val="006B50E9"/>
    <w:rsid w:val="006C06E6"/>
    <w:rsid w:val="006C2BE5"/>
    <w:rsid w:val="006C2C85"/>
    <w:rsid w:val="006C576A"/>
    <w:rsid w:val="006C5E7B"/>
    <w:rsid w:val="006C69D9"/>
    <w:rsid w:val="006D0CC8"/>
    <w:rsid w:val="006D1A63"/>
    <w:rsid w:val="006D2EEA"/>
    <w:rsid w:val="006D3189"/>
    <w:rsid w:val="006D5F5D"/>
    <w:rsid w:val="006D6862"/>
    <w:rsid w:val="006D6E1E"/>
    <w:rsid w:val="006D7C55"/>
    <w:rsid w:val="006E07FA"/>
    <w:rsid w:val="006E0F47"/>
    <w:rsid w:val="006E2CDA"/>
    <w:rsid w:val="006E30AC"/>
    <w:rsid w:val="006E4D7B"/>
    <w:rsid w:val="006E4E97"/>
    <w:rsid w:val="006E5FF0"/>
    <w:rsid w:val="006E760C"/>
    <w:rsid w:val="006E7975"/>
    <w:rsid w:val="006F023C"/>
    <w:rsid w:val="006F0F4A"/>
    <w:rsid w:val="006F18F3"/>
    <w:rsid w:val="006F547F"/>
    <w:rsid w:val="006F78C8"/>
    <w:rsid w:val="00700B39"/>
    <w:rsid w:val="00702FB8"/>
    <w:rsid w:val="0070338E"/>
    <w:rsid w:val="00703CCF"/>
    <w:rsid w:val="0070487C"/>
    <w:rsid w:val="00714C32"/>
    <w:rsid w:val="00715892"/>
    <w:rsid w:val="007203F5"/>
    <w:rsid w:val="007215D8"/>
    <w:rsid w:val="00723D38"/>
    <w:rsid w:val="00726543"/>
    <w:rsid w:val="00727231"/>
    <w:rsid w:val="007303C2"/>
    <w:rsid w:val="00730D0E"/>
    <w:rsid w:val="00731A58"/>
    <w:rsid w:val="00731A73"/>
    <w:rsid w:val="00731DA5"/>
    <w:rsid w:val="00732D2F"/>
    <w:rsid w:val="0073479D"/>
    <w:rsid w:val="0073720C"/>
    <w:rsid w:val="0073732E"/>
    <w:rsid w:val="00737A71"/>
    <w:rsid w:val="007437C5"/>
    <w:rsid w:val="007450E0"/>
    <w:rsid w:val="007468E7"/>
    <w:rsid w:val="00746EF2"/>
    <w:rsid w:val="0074701C"/>
    <w:rsid w:val="00747248"/>
    <w:rsid w:val="00747ACD"/>
    <w:rsid w:val="00750864"/>
    <w:rsid w:val="00751E18"/>
    <w:rsid w:val="007521B9"/>
    <w:rsid w:val="00752381"/>
    <w:rsid w:val="007524D4"/>
    <w:rsid w:val="00752A8F"/>
    <w:rsid w:val="00752D44"/>
    <w:rsid w:val="007531F3"/>
    <w:rsid w:val="00754FE8"/>
    <w:rsid w:val="0076025B"/>
    <w:rsid w:val="00760C73"/>
    <w:rsid w:val="007611A3"/>
    <w:rsid w:val="007620C6"/>
    <w:rsid w:val="00762711"/>
    <w:rsid w:val="007648A7"/>
    <w:rsid w:val="007659DF"/>
    <w:rsid w:val="00766188"/>
    <w:rsid w:val="007705D6"/>
    <w:rsid w:val="007733F1"/>
    <w:rsid w:val="00780887"/>
    <w:rsid w:val="00783B82"/>
    <w:rsid w:val="007841E8"/>
    <w:rsid w:val="0078507B"/>
    <w:rsid w:val="00786B09"/>
    <w:rsid w:val="00786B61"/>
    <w:rsid w:val="0078742F"/>
    <w:rsid w:val="007874DA"/>
    <w:rsid w:val="00787B0C"/>
    <w:rsid w:val="00787ED2"/>
    <w:rsid w:val="00790185"/>
    <w:rsid w:val="007919FB"/>
    <w:rsid w:val="007924DF"/>
    <w:rsid w:val="00793CE1"/>
    <w:rsid w:val="00793D58"/>
    <w:rsid w:val="007948BB"/>
    <w:rsid w:val="00794FA2"/>
    <w:rsid w:val="0079505E"/>
    <w:rsid w:val="007957CD"/>
    <w:rsid w:val="0079688B"/>
    <w:rsid w:val="007972D7"/>
    <w:rsid w:val="007A0D14"/>
    <w:rsid w:val="007A1D48"/>
    <w:rsid w:val="007A3991"/>
    <w:rsid w:val="007A44B6"/>
    <w:rsid w:val="007A4E5E"/>
    <w:rsid w:val="007A661F"/>
    <w:rsid w:val="007A67BA"/>
    <w:rsid w:val="007A7A2F"/>
    <w:rsid w:val="007A7A88"/>
    <w:rsid w:val="007A7F74"/>
    <w:rsid w:val="007B01F0"/>
    <w:rsid w:val="007B0460"/>
    <w:rsid w:val="007B0B9D"/>
    <w:rsid w:val="007B1550"/>
    <w:rsid w:val="007B3B98"/>
    <w:rsid w:val="007B46D6"/>
    <w:rsid w:val="007B691A"/>
    <w:rsid w:val="007B7B36"/>
    <w:rsid w:val="007C15F8"/>
    <w:rsid w:val="007C1843"/>
    <w:rsid w:val="007C2454"/>
    <w:rsid w:val="007C51D0"/>
    <w:rsid w:val="007C59BC"/>
    <w:rsid w:val="007C61BF"/>
    <w:rsid w:val="007C6B01"/>
    <w:rsid w:val="007C72AB"/>
    <w:rsid w:val="007D0322"/>
    <w:rsid w:val="007D0DCD"/>
    <w:rsid w:val="007D15A9"/>
    <w:rsid w:val="007D2B81"/>
    <w:rsid w:val="007D344C"/>
    <w:rsid w:val="007D3B2A"/>
    <w:rsid w:val="007D54A8"/>
    <w:rsid w:val="007D6E9A"/>
    <w:rsid w:val="007D7C00"/>
    <w:rsid w:val="007E0032"/>
    <w:rsid w:val="007E05F2"/>
    <w:rsid w:val="007E170B"/>
    <w:rsid w:val="007E1768"/>
    <w:rsid w:val="007E476C"/>
    <w:rsid w:val="007E5234"/>
    <w:rsid w:val="007E5361"/>
    <w:rsid w:val="007E6B36"/>
    <w:rsid w:val="007F048F"/>
    <w:rsid w:val="007F08BA"/>
    <w:rsid w:val="007F1375"/>
    <w:rsid w:val="007F1794"/>
    <w:rsid w:val="007F1D04"/>
    <w:rsid w:val="007F1FB0"/>
    <w:rsid w:val="007F2105"/>
    <w:rsid w:val="007F4AE7"/>
    <w:rsid w:val="007F4BD7"/>
    <w:rsid w:val="007F5F0E"/>
    <w:rsid w:val="007F655C"/>
    <w:rsid w:val="00800B7E"/>
    <w:rsid w:val="00801945"/>
    <w:rsid w:val="00804091"/>
    <w:rsid w:val="00804C29"/>
    <w:rsid w:val="0080526E"/>
    <w:rsid w:val="00806224"/>
    <w:rsid w:val="00806DD8"/>
    <w:rsid w:val="00806DF0"/>
    <w:rsid w:val="008070E2"/>
    <w:rsid w:val="008079A2"/>
    <w:rsid w:val="008079D3"/>
    <w:rsid w:val="008146DE"/>
    <w:rsid w:val="008158BA"/>
    <w:rsid w:val="00816E01"/>
    <w:rsid w:val="00817891"/>
    <w:rsid w:val="0082140F"/>
    <w:rsid w:val="008214A5"/>
    <w:rsid w:val="008221D0"/>
    <w:rsid w:val="0082327C"/>
    <w:rsid w:val="0082600D"/>
    <w:rsid w:val="0082662B"/>
    <w:rsid w:val="0082697A"/>
    <w:rsid w:val="0083079E"/>
    <w:rsid w:val="00830F67"/>
    <w:rsid w:val="00831741"/>
    <w:rsid w:val="00832A9F"/>
    <w:rsid w:val="00833715"/>
    <w:rsid w:val="00834B3A"/>
    <w:rsid w:val="00835C0F"/>
    <w:rsid w:val="00836CFC"/>
    <w:rsid w:val="00836E46"/>
    <w:rsid w:val="00840025"/>
    <w:rsid w:val="008402DD"/>
    <w:rsid w:val="00840967"/>
    <w:rsid w:val="00840B34"/>
    <w:rsid w:val="0084205A"/>
    <w:rsid w:val="008454D4"/>
    <w:rsid w:val="00845B04"/>
    <w:rsid w:val="0084604C"/>
    <w:rsid w:val="0084656E"/>
    <w:rsid w:val="00847527"/>
    <w:rsid w:val="008517D0"/>
    <w:rsid w:val="00851907"/>
    <w:rsid w:val="00851B2F"/>
    <w:rsid w:val="00853D5C"/>
    <w:rsid w:val="00854B95"/>
    <w:rsid w:val="0085610E"/>
    <w:rsid w:val="00857EC1"/>
    <w:rsid w:val="008615C1"/>
    <w:rsid w:val="00861649"/>
    <w:rsid w:val="00861930"/>
    <w:rsid w:val="0086314D"/>
    <w:rsid w:val="00863C08"/>
    <w:rsid w:val="00864457"/>
    <w:rsid w:val="0086606E"/>
    <w:rsid w:val="00872A1D"/>
    <w:rsid w:val="00880149"/>
    <w:rsid w:val="00881F6A"/>
    <w:rsid w:val="00886064"/>
    <w:rsid w:val="00886E06"/>
    <w:rsid w:val="0089546A"/>
    <w:rsid w:val="008960DE"/>
    <w:rsid w:val="00896613"/>
    <w:rsid w:val="00896A44"/>
    <w:rsid w:val="00897CF5"/>
    <w:rsid w:val="00897D35"/>
    <w:rsid w:val="008A08AA"/>
    <w:rsid w:val="008A13CE"/>
    <w:rsid w:val="008A1BCF"/>
    <w:rsid w:val="008A2859"/>
    <w:rsid w:val="008A3F5F"/>
    <w:rsid w:val="008A40F4"/>
    <w:rsid w:val="008A4700"/>
    <w:rsid w:val="008A713E"/>
    <w:rsid w:val="008B1ADE"/>
    <w:rsid w:val="008B412D"/>
    <w:rsid w:val="008B41C8"/>
    <w:rsid w:val="008B4A59"/>
    <w:rsid w:val="008B5369"/>
    <w:rsid w:val="008B5861"/>
    <w:rsid w:val="008B5AE0"/>
    <w:rsid w:val="008B62E5"/>
    <w:rsid w:val="008B72A9"/>
    <w:rsid w:val="008B7670"/>
    <w:rsid w:val="008B79BB"/>
    <w:rsid w:val="008C2115"/>
    <w:rsid w:val="008C6EBC"/>
    <w:rsid w:val="008C76D7"/>
    <w:rsid w:val="008C7931"/>
    <w:rsid w:val="008D0482"/>
    <w:rsid w:val="008D06B8"/>
    <w:rsid w:val="008D09C9"/>
    <w:rsid w:val="008D1440"/>
    <w:rsid w:val="008D25CC"/>
    <w:rsid w:val="008D2BAE"/>
    <w:rsid w:val="008D4DC9"/>
    <w:rsid w:val="008D6701"/>
    <w:rsid w:val="008D696C"/>
    <w:rsid w:val="008D6C2A"/>
    <w:rsid w:val="008D7C34"/>
    <w:rsid w:val="008E0E21"/>
    <w:rsid w:val="008E1A2A"/>
    <w:rsid w:val="008E214A"/>
    <w:rsid w:val="008E3733"/>
    <w:rsid w:val="008E5839"/>
    <w:rsid w:val="008E74EF"/>
    <w:rsid w:val="008F06CC"/>
    <w:rsid w:val="008F0E58"/>
    <w:rsid w:val="008F4CDD"/>
    <w:rsid w:val="008F57A8"/>
    <w:rsid w:val="008F6634"/>
    <w:rsid w:val="00900C4E"/>
    <w:rsid w:val="00902AFA"/>
    <w:rsid w:val="00902C24"/>
    <w:rsid w:val="009054F8"/>
    <w:rsid w:val="009069E0"/>
    <w:rsid w:val="00907929"/>
    <w:rsid w:val="00920589"/>
    <w:rsid w:val="009205A4"/>
    <w:rsid w:val="00923B98"/>
    <w:rsid w:val="00924909"/>
    <w:rsid w:val="0092687B"/>
    <w:rsid w:val="00926AB4"/>
    <w:rsid w:val="00930436"/>
    <w:rsid w:val="009329BB"/>
    <w:rsid w:val="00933D67"/>
    <w:rsid w:val="00933F18"/>
    <w:rsid w:val="0093514D"/>
    <w:rsid w:val="00940DD6"/>
    <w:rsid w:val="00942298"/>
    <w:rsid w:val="009437F0"/>
    <w:rsid w:val="009443BA"/>
    <w:rsid w:val="009458F4"/>
    <w:rsid w:val="00946884"/>
    <w:rsid w:val="00947428"/>
    <w:rsid w:val="00950ECB"/>
    <w:rsid w:val="009527AD"/>
    <w:rsid w:val="00954D60"/>
    <w:rsid w:val="00956900"/>
    <w:rsid w:val="00956ABC"/>
    <w:rsid w:val="009571FA"/>
    <w:rsid w:val="009573C7"/>
    <w:rsid w:val="009575D4"/>
    <w:rsid w:val="00957EB7"/>
    <w:rsid w:val="00962B1D"/>
    <w:rsid w:val="0096334A"/>
    <w:rsid w:val="009666C8"/>
    <w:rsid w:val="00967427"/>
    <w:rsid w:val="009675EF"/>
    <w:rsid w:val="00971893"/>
    <w:rsid w:val="00974329"/>
    <w:rsid w:val="00974E2B"/>
    <w:rsid w:val="00974F95"/>
    <w:rsid w:val="00975879"/>
    <w:rsid w:val="00975AB3"/>
    <w:rsid w:val="00975DC6"/>
    <w:rsid w:val="0097646F"/>
    <w:rsid w:val="0097698C"/>
    <w:rsid w:val="00980038"/>
    <w:rsid w:val="0098178C"/>
    <w:rsid w:val="00981D15"/>
    <w:rsid w:val="00981DD2"/>
    <w:rsid w:val="0098230C"/>
    <w:rsid w:val="00982A5E"/>
    <w:rsid w:val="00982CE3"/>
    <w:rsid w:val="009840DD"/>
    <w:rsid w:val="00984402"/>
    <w:rsid w:val="00985CB6"/>
    <w:rsid w:val="009870C5"/>
    <w:rsid w:val="0098714B"/>
    <w:rsid w:val="009904C1"/>
    <w:rsid w:val="0099227C"/>
    <w:rsid w:val="00993A2C"/>
    <w:rsid w:val="00995615"/>
    <w:rsid w:val="009A1867"/>
    <w:rsid w:val="009A1F75"/>
    <w:rsid w:val="009A237A"/>
    <w:rsid w:val="009A23F4"/>
    <w:rsid w:val="009A360D"/>
    <w:rsid w:val="009A470F"/>
    <w:rsid w:val="009A4D8D"/>
    <w:rsid w:val="009A770D"/>
    <w:rsid w:val="009A7AAA"/>
    <w:rsid w:val="009B02C4"/>
    <w:rsid w:val="009B02F9"/>
    <w:rsid w:val="009B1B80"/>
    <w:rsid w:val="009B2CA0"/>
    <w:rsid w:val="009B3B28"/>
    <w:rsid w:val="009B4CD5"/>
    <w:rsid w:val="009B4DC0"/>
    <w:rsid w:val="009B59B3"/>
    <w:rsid w:val="009C0E94"/>
    <w:rsid w:val="009C11CA"/>
    <w:rsid w:val="009C1A4C"/>
    <w:rsid w:val="009C4649"/>
    <w:rsid w:val="009C4E84"/>
    <w:rsid w:val="009C554B"/>
    <w:rsid w:val="009C5DE1"/>
    <w:rsid w:val="009C6042"/>
    <w:rsid w:val="009C783C"/>
    <w:rsid w:val="009D0087"/>
    <w:rsid w:val="009D0F78"/>
    <w:rsid w:val="009D2EA8"/>
    <w:rsid w:val="009D4CBA"/>
    <w:rsid w:val="009D694E"/>
    <w:rsid w:val="009D7D45"/>
    <w:rsid w:val="009E13BB"/>
    <w:rsid w:val="009E168A"/>
    <w:rsid w:val="009E1A5F"/>
    <w:rsid w:val="009E2BFC"/>
    <w:rsid w:val="009E3016"/>
    <w:rsid w:val="009E30A7"/>
    <w:rsid w:val="009E318A"/>
    <w:rsid w:val="009E4047"/>
    <w:rsid w:val="009E69F7"/>
    <w:rsid w:val="009E6A96"/>
    <w:rsid w:val="009E6E6C"/>
    <w:rsid w:val="009F0456"/>
    <w:rsid w:val="009F246D"/>
    <w:rsid w:val="009F314B"/>
    <w:rsid w:val="009F334D"/>
    <w:rsid w:val="00A004FB"/>
    <w:rsid w:val="00A0083D"/>
    <w:rsid w:val="00A008C7"/>
    <w:rsid w:val="00A010D2"/>
    <w:rsid w:val="00A0228D"/>
    <w:rsid w:val="00A023B4"/>
    <w:rsid w:val="00A03E10"/>
    <w:rsid w:val="00A03FC7"/>
    <w:rsid w:val="00A04DD1"/>
    <w:rsid w:val="00A10FF1"/>
    <w:rsid w:val="00A11443"/>
    <w:rsid w:val="00A13395"/>
    <w:rsid w:val="00A13C1B"/>
    <w:rsid w:val="00A13D30"/>
    <w:rsid w:val="00A157B0"/>
    <w:rsid w:val="00A158C1"/>
    <w:rsid w:val="00A15C4E"/>
    <w:rsid w:val="00A175B9"/>
    <w:rsid w:val="00A177A4"/>
    <w:rsid w:val="00A20634"/>
    <w:rsid w:val="00A2097E"/>
    <w:rsid w:val="00A20C71"/>
    <w:rsid w:val="00A212F1"/>
    <w:rsid w:val="00A21651"/>
    <w:rsid w:val="00A22CDF"/>
    <w:rsid w:val="00A23DBC"/>
    <w:rsid w:val="00A23FD0"/>
    <w:rsid w:val="00A306FA"/>
    <w:rsid w:val="00A31AE8"/>
    <w:rsid w:val="00A32A36"/>
    <w:rsid w:val="00A330E4"/>
    <w:rsid w:val="00A33B14"/>
    <w:rsid w:val="00A34555"/>
    <w:rsid w:val="00A357EB"/>
    <w:rsid w:val="00A35BC8"/>
    <w:rsid w:val="00A36AD5"/>
    <w:rsid w:val="00A37B30"/>
    <w:rsid w:val="00A37ECB"/>
    <w:rsid w:val="00A40158"/>
    <w:rsid w:val="00A428AA"/>
    <w:rsid w:val="00A44817"/>
    <w:rsid w:val="00A450A4"/>
    <w:rsid w:val="00A458E2"/>
    <w:rsid w:val="00A45AD4"/>
    <w:rsid w:val="00A47E0A"/>
    <w:rsid w:val="00A5026A"/>
    <w:rsid w:val="00A50622"/>
    <w:rsid w:val="00A50B76"/>
    <w:rsid w:val="00A50CD1"/>
    <w:rsid w:val="00A54352"/>
    <w:rsid w:val="00A55035"/>
    <w:rsid w:val="00A561C0"/>
    <w:rsid w:val="00A57437"/>
    <w:rsid w:val="00A57508"/>
    <w:rsid w:val="00A614F6"/>
    <w:rsid w:val="00A634A1"/>
    <w:rsid w:val="00A63B53"/>
    <w:rsid w:val="00A64FDA"/>
    <w:rsid w:val="00A66082"/>
    <w:rsid w:val="00A671FD"/>
    <w:rsid w:val="00A70F22"/>
    <w:rsid w:val="00A71B8B"/>
    <w:rsid w:val="00A73132"/>
    <w:rsid w:val="00A7391C"/>
    <w:rsid w:val="00A74F56"/>
    <w:rsid w:val="00A750CA"/>
    <w:rsid w:val="00A755FE"/>
    <w:rsid w:val="00A81D2E"/>
    <w:rsid w:val="00A82676"/>
    <w:rsid w:val="00A831A0"/>
    <w:rsid w:val="00A8487C"/>
    <w:rsid w:val="00A85E96"/>
    <w:rsid w:val="00A86081"/>
    <w:rsid w:val="00A8744F"/>
    <w:rsid w:val="00A874DE"/>
    <w:rsid w:val="00A923DC"/>
    <w:rsid w:val="00A9413B"/>
    <w:rsid w:val="00A94536"/>
    <w:rsid w:val="00A94680"/>
    <w:rsid w:val="00A94DB8"/>
    <w:rsid w:val="00A95B43"/>
    <w:rsid w:val="00A95B46"/>
    <w:rsid w:val="00A9659F"/>
    <w:rsid w:val="00A966F8"/>
    <w:rsid w:val="00A96A74"/>
    <w:rsid w:val="00A96BEE"/>
    <w:rsid w:val="00AA0092"/>
    <w:rsid w:val="00AA0197"/>
    <w:rsid w:val="00AA1719"/>
    <w:rsid w:val="00AA1CC9"/>
    <w:rsid w:val="00AA33E8"/>
    <w:rsid w:val="00AA66BE"/>
    <w:rsid w:val="00AA7383"/>
    <w:rsid w:val="00AB209E"/>
    <w:rsid w:val="00AB47E6"/>
    <w:rsid w:val="00AB526B"/>
    <w:rsid w:val="00AB5F2F"/>
    <w:rsid w:val="00AB6BE3"/>
    <w:rsid w:val="00AC0392"/>
    <w:rsid w:val="00AC2837"/>
    <w:rsid w:val="00AC2B88"/>
    <w:rsid w:val="00AC2F7B"/>
    <w:rsid w:val="00AC37A7"/>
    <w:rsid w:val="00AC4C5D"/>
    <w:rsid w:val="00AC4FCD"/>
    <w:rsid w:val="00AC6548"/>
    <w:rsid w:val="00AC771B"/>
    <w:rsid w:val="00AD039C"/>
    <w:rsid w:val="00AD0B26"/>
    <w:rsid w:val="00AD0C6F"/>
    <w:rsid w:val="00AD2ABB"/>
    <w:rsid w:val="00AD35B6"/>
    <w:rsid w:val="00AD4311"/>
    <w:rsid w:val="00AD4CC7"/>
    <w:rsid w:val="00AD4E98"/>
    <w:rsid w:val="00AD5E83"/>
    <w:rsid w:val="00AD6244"/>
    <w:rsid w:val="00AE10E0"/>
    <w:rsid w:val="00AE33A6"/>
    <w:rsid w:val="00AE4AD6"/>
    <w:rsid w:val="00AE658B"/>
    <w:rsid w:val="00AE69DE"/>
    <w:rsid w:val="00AF0F2E"/>
    <w:rsid w:val="00AF1645"/>
    <w:rsid w:val="00AF2B96"/>
    <w:rsid w:val="00AF3405"/>
    <w:rsid w:val="00AF3E5F"/>
    <w:rsid w:val="00AF5126"/>
    <w:rsid w:val="00AF6032"/>
    <w:rsid w:val="00AF6D8C"/>
    <w:rsid w:val="00AF7352"/>
    <w:rsid w:val="00B01D5F"/>
    <w:rsid w:val="00B02D11"/>
    <w:rsid w:val="00B0461C"/>
    <w:rsid w:val="00B04B3B"/>
    <w:rsid w:val="00B07C4E"/>
    <w:rsid w:val="00B105C7"/>
    <w:rsid w:val="00B10977"/>
    <w:rsid w:val="00B111F4"/>
    <w:rsid w:val="00B12198"/>
    <w:rsid w:val="00B12896"/>
    <w:rsid w:val="00B12B0A"/>
    <w:rsid w:val="00B13CB1"/>
    <w:rsid w:val="00B167C4"/>
    <w:rsid w:val="00B16835"/>
    <w:rsid w:val="00B1696D"/>
    <w:rsid w:val="00B20FF0"/>
    <w:rsid w:val="00B213D0"/>
    <w:rsid w:val="00B241C2"/>
    <w:rsid w:val="00B26A00"/>
    <w:rsid w:val="00B27F1E"/>
    <w:rsid w:val="00B30F55"/>
    <w:rsid w:val="00B32298"/>
    <w:rsid w:val="00B359D8"/>
    <w:rsid w:val="00B36069"/>
    <w:rsid w:val="00B37328"/>
    <w:rsid w:val="00B40C17"/>
    <w:rsid w:val="00B4163E"/>
    <w:rsid w:val="00B416D2"/>
    <w:rsid w:val="00B44A85"/>
    <w:rsid w:val="00B45062"/>
    <w:rsid w:val="00B47A93"/>
    <w:rsid w:val="00B50DD6"/>
    <w:rsid w:val="00B50ED6"/>
    <w:rsid w:val="00B54928"/>
    <w:rsid w:val="00B55129"/>
    <w:rsid w:val="00B56792"/>
    <w:rsid w:val="00B57D8C"/>
    <w:rsid w:val="00B60107"/>
    <w:rsid w:val="00B61E35"/>
    <w:rsid w:val="00B6200E"/>
    <w:rsid w:val="00B62FAE"/>
    <w:rsid w:val="00B63A1F"/>
    <w:rsid w:val="00B641B4"/>
    <w:rsid w:val="00B66148"/>
    <w:rsid w:val="00B67B80"/>
    <w:rsid w:val="00B709F6"/>
    <w:rsid w:val="00B71ECC"/>
    <w:rsid w:val="00B725C8"/>
    <w:rsid w:val="00B72B59"/>
    <w:rsid w:val="00B755CA"/>
    <w:rsid w:val="00B76604"/>
    <w:rsid w:val="00B7682D"/>
    <w:rsid w:val="00B77982"/>
    <w:rsid w:val="00B83715"/>
    <w:rsid w:val="00B911EE"/>
    <w:rsid w:val="00B91680"/>
    <w:rsid w:val="00B920B8"/>
    <w:rsid w:val="00B938C1"/>
    <w:rsid w:val="00B955C4"/>
    <w:rsid w:val="00B96276"/>
    <w:rsid w:val="00B97A2F"/>
    <w:rsid w:val="00BA1293"/>
    <w:rsid w:val="00BA1E16"/>
    <w:rsid w:val="00BA251D"/>
    <w:rsid w:val="00BA4F68"/>
    <w:rsid w:val="00BA6B1B"/>
    <w:rsid w:val="00BB0A68"/>
    <w:rsid w:val="00BB1B8E"/>
    <w:rsid w:val="00BB2AE0"/>
    <w:rsid w:val="00BB41C5"/>
    <w:rsid w:val="00BB41F9"/>
    <w:rsid w:val="00BB65D6"/>
    <w:rsid w:val="00BB70CE"/>
    <w:rsid w:val="00BB7405"/>
    <w:rsid w:val="00BB7CBC"/>
    <w:rsid w:val="00BC19CD"/>
    <w:rsid w:val="00BC1A4E"/>
    <w:rsid w:val="00BC1A57"/>
    <w:rsid w:val="00BC3ACB"/>
    <w:rsid w:val="00BC403C"/>
    <w:rsid w:val="00BC48B1"/>
    <w:rsid w:val="00BC4CE0"/>
    <w:rsid w:val="00BC76E2"/>
    <w:rsid w:val="00BD05FE"/>
    <w:rsid w:val="00BD3EB4"/>
    <w:rsid w:val="00BD48E5"/>
    <w:rsid w:val="00BD50D2"/>
    <w:rsid w:val="00BD6CD7"/>
    <w:rsid w:val="00BD779E"/>
    <w:rsid w:val="00BE27A0"/>
    <w:rsid w:val="00BE2CF0"/>
    <w:rsid w:val="00BE6B14"/>
    <w:rsid w:val="00BE7065"/>
    <w:rsid w:val="00BE7F5B"/>
    <w:rsid w:val="00BF173D"/>
    <w:rsid w:val="00BF22C3"/>
    <w:rsid w:val="00BF2C1D"/>
    <w:rsid w:val="00BF31BC"/>
    <w:rsid w:val="00BF48AB"/>
    <w:rsid w:val="00BF5163"/>
    <w:rsid w:val="00BF600B"/>
    <w:rsid w:val="00BF64A0"/>
    <w:rsid w:val="00BF7F59"/>
    <w:rsid w:val="00C00727"/>
    <w:rsid w:val="00C01012"/>
    <w:rsid w:val="00C01EDF"/>
    <w:rsid w:val="00C028F8"/>
    <w:rsid w:val="00C02D46"/>
    <w:rsid w:val="00C02FA6"/>
    <w:rsid w:val="00C0418D"/>
    <w:rsid w:val="00C04242"/>
    <w:rsid w:val="00C0533B"/>
    <w:rsid w:val="00C062BD"/>
    <w:rsid w:val="00C06354"/>
    <w:rsid w:val="00C06635"/>
    <w:rsid w:val="00C06CA9"/>
    <w:rsid w:val="00C07C3D"/>
    <w:rsid w:val="00C120F5"/>
    <w:rsid w:val="00C13B34"/>
    <w:rsid w:val="00C15807"/>
    <w:rsid w:val="00C16D2D"/>
    <w:rsid w:val="00C170A9"/>
    <w:rsid w:val="00C20447"/>
    <w:rsid w:val="00C21937"/>
    <w:rsid w:val="00C23908"/>
    <w:rsid w:val="00C23ABB"/>
    <w:rsid w:val="00C25CCF"/>
    <w:rsid w:val="00C268D6"/>
    <w:rsid w:val="00C27711"/>
    <w:rsid w:val="00C3170E"/>
    <w:rsid w:val="00C32AB7"/>
    <w:rsid w:val="00C35573"/>
    <w:rsid w:val="00C357D2"/>
    <w:rsid w:val="00C36C35"/>
    <w:rsid w:val="00C36C56"/>
    <w:rsid w:val="00C37970"/>
    <w:rsid w:val="00C37DB7"/>
    <w:rsid w:val="00C37FC0"/>
    <w:rsid w:val="00C435D7"/>
    <w:rsid w:val="00C43DD6"/>
    <w:rsid w:val="00C45EB7"/>
    <w:rsid w:val="00C534AA"/>
    <w:rsid w:val="00C55BC9"/>
    <w:rsid w:val="00C56F27"/>
    <w:rsid w:val="00C618F5"/>
    <w:rsid w:val="00C62700"/>
    <w:rsid w:val="00C63B18"/>
    <w:rsid w:val="00C64455"/>
    <w:rsid w:val="00C6486C"/>
    <w:rsid w:val="00C65664"/>
    <w:rsid w:val="00C66E8C"/>
    <w:rsid w:val="00C67D1B"/>
    <w:rsid w:val="00C7195C"/>
    <w:rsid w:val="00C766BB"/>
    <w:rsid w:val="00C76F57"/>
    <w:rsid w:val="00C802C3"/>
    <w:rsid w:val="00C807A4"/>
    <w:rsid w:val="00C80C04"/>
    <w:rsid w:val="00C82845"/>
    <w:rsid w:val="00C82D8E"/>
    <w:rsid w:val="00C849EB"/>
    <w:rsid w:val="00C85AD3"/>
    <w:rsid w:val="00C85AFD"/>
    <w:rsid w:val="00C86829"/>
    <w:rsid w:val="00C870D4"/>
    <w:rsid w:val="00C935EC"/>
    <w:rsid w:val="00C93733"/>
    <w:rsid w:val="00C9413C"/>
    <w:rsid w:val="00C9511B"/>
    <w:rsid w:val="00C9644D"/>
    <w:rsid w:val="00C97571"/>
    <w:rsid w:val="00CA0675"/>
    <w:rsid w:val="00CA2A57"/>
    <w:rsid w:val="00CA3C61"/>
    <w:rsid w:val="00CA54C3"/>
    <w:rsid w:val="00CA6727"/>
    <w:rsid w:val="00CA768E"/>
    <w:rsid w:val="00CA7FF3"/>
    <w:rsid w:val="00CB5315"/>
    <w:rsid w:val="00CB5519"/>
    <w:rsid w:val="00CB65CE"/>
    <w:rsid w:val="00CB6A14"/>
    <w:rsid w:val="00CB7469"/>
    <w:rsid w:val="00CC08B3"/>
    <w:rsid w:val="00CC1037"/>
    <w:rsid w:val="00CC1C2A"/>
    <w:rsid w:val="00CC2ABC"/>
    <w:rsid w:val="00CC4A35"/>
    <w:rsid w:val="00CC4B8F"/>
    <w:rsid w:val="00CC53B5"/>
    <w:rsid w:val="00CC701F"/>
    <w:rsid w:val="00CD0259"/>
    <w:rsid w:val="00CD0540"/>
    <w:rsid w:val="00CD101A"/>
    <w:rsid w:val="00CD2073"/>
    <w:rsid w:val="00CD3C9B"/>
    <w:rsid w:val="00CD52BE"/>
    <w:rsid w:val="00CD533E"/>
    <w:rsid w:val="00CE1F01"/>
    <w:rsid w:val="00CE25D9"/>
    <w:rsid w:val="00CE36ED"/>
    <w:rsid w:val="00CE5E66"/>
    <w:rsid w:val="00CE6893"/>
    <w:rsid w:val="00CE723B"/>
    <w:rsid w:val="00CE796E"/>
    <w:rsid w:val="00CF1B58"/>
    <w:rsid w:val="00CF1F70"/>
    <w:rsid w:val="00CF2E50"/>
    <w:rsid w:val="00CF3480"/>
    <w:rsid w:val="00CF49F3"/>
    <w:rsid w:val="00CF5078"/>
    <w:rsid w:val="00CF54DC"/>
    <w:rsid w:val="00CF6701"/>
    <w:rsid w:val="00CF7614"/>
    <w:rsid w:val="00D02463"/>
    <w:rsid w:val="00D0341A"/>
    <w:rsid w:val="00D04CB5"/>
    <w:rsid w:val="00D0673B"/>
    <w:rsid w:val="00D10C36"/>
    <w:rsid w:val="00D10CF7"/>
    <w:rsid w:val="00D12634"/>
    <w:rsid w:val="00D134C6"/>
    <w:rsid w:val="00D13792"/>
    <w:rsid w:val="00D137E5"/>
    <w:rsid w:val="00D14FCF"/>
    <w:rsid w:val="00D15688"/>
    <w:rsid w:val="00D15847"/>
    <w:rsid w:val="00D15CEE"/>
    <w:rsid w:val="00D16989"/>
    <w:rsid w:val="00D16DDA"/>
    <w:rsid w:val="00D1745D"/>
    <w:rsid w:val="00D21748"/>
    <w:rsid w:val="00D24A02"/>
    <w:rsid w:val="00D24A7C"/>
    <w:rsid w:val="00D24C8E"/>
    <w:rsid w:val="00D250FF"/>
    <w:rsid w:val="00D252A4"/>
    <w:rsid w:val="00D25B3B"/>
    <w:rsid w:val="00D31299"/>
    <w:rsid w:val="00D32CF3"/>
    <w:rsid w:val="00D35D9D"/>
    <w:rsid w:val="00D36B31"/>
    <w:rsid w:val="00D3772D"/>
    <w:rsid w:val="00D37A2A"/>
    <w:rsid w:val="00D42975"/>
    <w:rsid w:val="00D42D30"/>
    <w:rsid w:val="00D44F50"/>
    <w:rsid w:val="00D45EEE"/>
    <w:rsid w:val="00D4668E"/>
    <w:rsid w:val="00D47398"/>
    <w:rsid w:val="00D52522"/>
    <w:rsid w:val="00D52C88"/>
    <w:rsid w:val="00D52D56"/>
    <w:rsid w:val="00D5350B"/>
    <w:rsid w:val="00D53C4D"/>
    <w:rsid w:val="00D5739A"/>
    <w:rsid w:val="00D573EF"/>
    <w:rsid w:val="00D6118D"/>
    <w:rsid w:val="00D6130B"/>
    <w:rsid w:val="00D643A7"/>
    <w:rsid w:val="00D64EFC"/>
    <w:rsid w:val="00D65AC5"/>
    <w:rsid w:val="00D66698"/>
    <w:rsid w:val="00D67324"/>
    <w:rsid w:val="00D74C70"/>
    <w:rsid w:val="00D75BAF"/>
    <w:rsid w:val="00D75F3B"/>
    <w:rsid w:val="00D76FC7"/>
    <w:rsid w:val="00D77DE9"/>
    <w:rsid w:val="00D802AB"/>
    <w:rsid w:val="00D80ECB"/>
    <w:rsid w:val="00D84256"/>
    <w:rsid w:val="00D91DA1"/>
    <w:rsid w:val="00D9206B"/>
    <w:rsid w:val="00D920D4"/>
    <w:rsid w:val="00D926E6"/>
    <w:rsid w:val="00D93440"/>
    <w:rsid w:val="00D94F0E"/>
    <w:rsid w:val="00D95070"/>
    <w:rsid w:val="00D95E9E"/>
    <w:rsid w:val="00D96CD5"/>
    <w:rsid w:val="00D977EF"/>
    <w:rsid w:val="00DA0348"/>
    <w:rsid w:val="00DA1A26"/>
    <w:rsid w:val="00DA2E2A"/>
    <w:rsid w:val="00DA518A"/>
    <w:rsid w:val="00DB04FE"/>
    <w:rsid w:val="00DB1162"/>
    <w:rsid w:val="00DB1D2F"/>
    <w:rsid w:val="00DB20AF"/>
    <w:rsid w:val="00DB2F10"/>
    <w:rsid w:val="00DB4376"/>
    <w:rsid w:val="00DB588E"/>
    <w:rsid w:val="00DC531F"/>
    <w:rsid w:val="00DC56AA"/>
    <w:rsid w:val="00DC57CD"/>
    <w:rsid w:val="00DD13E8"/>
    <w:rsid w:val="00DD1DFF"/>
    <w:rsid w:val="00DD3176"/>
    <w:rsid w:val="00DD35F7"/>
    <w:rsid w:val="00DD366C"/>
    <w:rsid w:val="00DD41A6"/>
    <w:rsid w:val="00DD41BA"/>
    <w:rsid w:val="00DD47A2"/>
    <w:rsid w:val="00DD4CA0"/>
    <w:rsid w:val="00DD577D"/>
    <w:rsid w:val="00DD71C2"/>
    <w:rsid w:val="00DD735D"/>
    <w:rsid w:val="00DD77B5"/>
    <w:rsid w:val="00DD79F2"/>
    <w:rsid w:val="00DD7BA8"/>
    <w:rsid w:val="00DE229B"/>
    <w:rsid w:val="00DE2A74"/>
    <w:rsid w:val="00DE2D82"/>
    <w:rsid w:val="00DE3B8F"/>
    <w:rsid w:val="00DE4382"/>
    <w:rsid w:val="00DE7C60"/>
    <w:rsid w:val="00DE7DE6"/>
    <w:rsid w:val="00DF196E"/>
    <w:rsid w:val="00DF2EBF"/>
    <w:rsid w:val="00DF36D2"/>
    <w:rsid w:val="00DF599B"/>
    <w:rsid w:val="00DF5D6F"/>
    <w:rsid w:val="00E0040B"/>
    <w:rsid w:val="00E00835"/>
    <w:rsid w:val="00E01C21"/>
    <w:rsid w:val="00E01D4F"/>
    <w:rsid w:val="00E0205D"/>
    <w:rsid w:val="00E03887"/>
    <w:rsid w:val="00E04F36"/>
    <w:rsid w:val="00E05149"/>
    <w:rsid w:val="00E13BEF"/>
    <w:rsid w:val="00E14D76"/>
    <w:rsid w:val="00E15701"/>
    <w:rsid w:val="00E20E48"/>
    <w:rsid w:val="00E22C54"/>
    <w:rsid w:val="00E24DC9"/>
    <w:rsid w:val="00E260CC"/>
    <w:rsid w:val="00E26826"/>
    <w:rsid w:val="00E27007"/>
    <w:rsid w:val="00E27590"/>
    <w:rsid w:val="00E27CC3"/>
    <w:rsid w:val="00E303B0"/>
    <w:rsid w:val="00E304ED"/>
    <w:rsid w:val="00E36B0A"/>
    <w:rsid w:val="00E37BEF"/>
    <w:rsid w:val="00E404C6"/>
    <w:rsid w:val="00E413AB"/>
    <w:rsid w:val="00E439CE"/>
    <w:rsid w:val="00E44941"/>
    <w:rsid w:val="00E45761"/>
    <w:rsid w:val="00E472B4"/>
    <w:rsid w:val="00E55B17"/>
    <w:rsid w:val="00E56D53"/>
    <w:rsid w:val="00E57D47"/>
    <w:rsid w:val="00E62CE1"/>
    <w:rsid w:val="00E646C4"/>
    <w:rsid w:val="00E6538C"/>
    <w:rsid w:val="00E655E4"/>
    <w:rsid w:val="00E67AEE"/>
    <w:rsid w:val="00E720DD"/>
    <w:rsid w:val="00E74E0B"/>
    <w:rsid w:val="00E754DA"/>
    <w:rsid w:val="00E758FD"/>
    <w:rsid w:val="00E77978"/>
    <w:rsid w:val="00E77F4B"/>
    <w:rsid w:val="00E80A90"/>
    <w:rsid w:val="00E84977"/>
    <w:rsid w:val="00E84FD7"/>
    <w:rsid w:val="00E903B8"/>
    <w:rsid w:val="00E910A7"/>
    <w:rsid w:val="00E921A5"/>
    <w:rsid w:val="00E938CD"/>
    <w:rsid w:val="00E947E2"/>
    <w:rsid w:val="00E962C5"/>
    <w:rsid w:val="00E972CC"/>
    <w:rsid w:val="00EA19B8"/>
    <w:rsid w:val="00EA48C2"/>
    <w:rsid w:val="00EA4BAB"/>
    <w:rsid w:val="00EA5601"/>
    <w:rsid w:val="00EA5718"/>
    <w:rsid w:val="00EB02A1"/>
    <w:rsid w:val="00EB09A0"/>
    <w:rsid w:val="00EB2A3B"/>
    <w:rsid w:val="00EB2C3B"/>
    <w:rsid w:val="00EB4A45"/>
    <w:rsid w:val="00EB5263"/>
    <w:rsid w:val="00EB588F"/>
    <w:rsid w:val="00EB70C7"/>
    <w:rsid w:val="00EB7A35"/>
    <w:rsid w:val="00EC0324"/>
    <w:rsid w:val="00EC21BA"/>
    <w:rsid w:val="00EC2F6A"/>
    <w:rsid w:val="00EC5378"/>
    <w:rsid w:val="00EC5673"/>
    <w:rsid w:val="00EC5DB4"/>
    <w:rsid w:val="00EC6481"/>
    <w:rsid w:val="00EC6F37"/>
    <w:rsid w:val="00ED063A"/>
    <w:rsid w:val="00ED1233"/>
    <w:rsid w:val="00ED1E22"/>
    <w:rsid w:val="00ED2FB7"/>
    <w:rsid w:val="00ED34C1"/>
    <w:rsid w:val="00ED3F3A"/>
    <w:rsid w:val="00ED458B"/>
    <w:rsid w:val="00ED574C"/>
    <w:rsid w:val="00ED5A10"/>
    <w:rsid w:val="00ED7519"/>
    <w:rsid w:val="00ED788D"/>
    <w:rsid w:val="00EE1DF2"/>
    <w:rsid w:val="00EE3706"/>
    <w:rsid w:val="00EE7197"/>
    <w:rsid w:val="00EE7FC6"/>
    <w:rsid w:val="00EF006F"/>
    <w:rsid w:val="00EF0514"/>
    <w:rsid w:val="00EF1DA5"/>
    <w:rsid w:val="00EF2529"/>
    <w:rsid w:val="00EF38A1"/>
    <w:rsid w:val="00EF412A"/>
    <w:rsid w:val="00EF70C8"/>
    <w:rsid w:val="00EF79B9"/>
    <w:rsid w:val="00F014D7"/>
    <w:rsid w:val="00F02D34"/>
    <w:rsid w:val="00F040A3"/>
    <w:rsid w:val="00F04AB8"/>
    <w:rsid w:val="00F0516C"/>
    <w:rsid w:val="00F06952"/>
    <w:rsid w:val="00F10514"/>
    <w:rsid w:val="00F10876"/>
    <w:rsid w:val="00F11783"/>
    <w:rsid w:val="00F11DEA"/>
    <w:rsid w:val="00F11FAC"/>
    <w:rsid w:val="00F13297"/>
    <w:rsid w:val="00F13DFE"/>
    <w:rsid w:val="00F1433E"/>
    <w:rsid w:val="00F15848"/>
    <w:rsid w:val="00F16462"/>
    <w:rsid w:val="00F16A97"/>
    <w:rsid w:val="00F16BBC"/>
    <w:rsid w:val="00F17825"/>
    <w:rsid w:val="00F20207"/>
    <w:rsid w:val="00F22830"/>
    <w:rsid w:val="00F2339D"/>
    <w:rsid w:val="00F303D9"/>
    <w:rsid w:val="00F30CCE"/>
    <w:rsid w:val="00F3308D"/>
    <w:rsid w:val="00F34C34"/>
    <w:rsid w:val="00F34D0B"/>
    <w:rsid w:val="00F351DE"/>
    <w:rsid w:val="00F3601A"/>
    <w:rsid w:val="00F36262"/>
    <w:rsid w:val="00F41BBF"/>
    <w:rsid w:val="00F4202F"/>
    <w:rsid w:val="00F442BA"/>
    <w:rsid w:val="00F46A37"/>
    <w:rsid w:val="00F476BC"/>
    <w:rsid w:val="00F4784E"/>
    <w:rsid w:val="00F51575"/>
    <w:rsid w:val="00F51F5F"/>
    <w:rsid w:val="00F53AFF"/>
    <w:rsid w:val="00F60907"/>
    <w:rsid w:val="00F60FA5"/>
    <w:rsid w:val="00F61E5A"/>
    <w:rsid w:val="00F62C8C"/>
    <w:rsid w:val="00F644B5"/>
    <w:rsid w:val="00F65878"/>
    <w:rsid w:val="00F667EE"/>
    <w:rsid w:val="00F716BD"/>
    <w:rsid w:val="00F7206A"/>
    <w:rsid w:val="00F73812"/>
    <w:rsid w:val="00F77991"/>
    <w:rsid w:val="00F77F04"/>
    <w:rsid w:val="00F820D4"/>
    <w:rsid w:val="00F83B92"/>
    <w:rsid w:val="00F84223"/>
    <w:rsid w:val="00F84C41"/>
    <w:rsid w:val="00F84DDA"/>
    <w:rsid w:val="00F8550F"/>
    <w:rsid w:val="00F8586E"/>
    <w:rsid w:val="00F860EE"/>
    <w:rsid w:val="00F876DF"/>
    <w:rsid w:val="00F9112B"/>
    <w:rsid w:val="00F91444"/>
    <w:rsid w:val="00F92437"/>
    <w:rsid w:val="00F92D1E"/>
    <w:rsid w:val="00F92EA6"/>
    <w:rsid w:val="00F932FE"/>
    <w:rsid w:val="00F9447F"/>
    <w:rsid w:val="00F94B42"/>
    <w:rsid w:val="00F94DD4"/>
    <w:rsid w:val="00F94DF3"/>
    <w:rsid w:val="00F96C5F"/>
    <w:rsid w:val="00F972B2"/>
    <w:rsid w:val="00FA0D39"/>
    <w:rsid w:val="00FA0F54"/>
    <w:rsid w:val="00FA2BDD"/>
    <w:rsid w:val="00FB1B04"/>
    <w:rsid w:val="00FB1E6E"/>
    <w:rsid w:val="00FB2C78"/>
    <w:rsid w:val="00FB38A6"/>
    <w:rsid w:val="00FB4922"/>
    <w:rsid w:val="00FB6F0F"/>
    <w:rsid w:val="00FB7887"/>
    <w:rsid w:val="00FC0058"/>
    <w:rsid w:val="00FC0A84"/>
    <w:rsid w:val="00FC12B0"/>
    <w:rsid w:val="00FC1AFB"/>
    <w:rsid w:val="00FC2EC7"/>
    <w:rsid w:val="00FC4766"/>
    <w:rsid w:val="00FC678B"/>
    <w:rsid w:val="00FD050B"/>
    <w:rsid w:val="00FD3EBD"/>
    <w:rsid w:val="00FD4C7D"/>
    <w:rsid w:val="00FD4DE4"/>
    <w:rsid w:val="00FD654A"/>
    <w:rsid w:val="00FE06E0"/>
    <w:rsid w:val="00FE07A6"/>
    <w:rsid w:val="00FE2960"/>
    <w:rsid w:val="00FE373A"/>
    <w:rsid w:val="00FE4651"/>
    <w:rsid w:val="00FE54F9"/>
    <w:rsid w:val="00FE6FB5"/>
    <w:rsid w:val="00FF1519"/>
    <w:rsid w:val="00FF36EE"/>
    <w:rsid w:val="00FF38F5"/>
    <w:rsid w:val="00FF44F1"/>
    <w:rsid w:val="00FF5B6D"/>
    <w:rsid w:val="052C3033"/>
    <w:rsid w:val="054E4965"/>
    <w:rsid w:val="07DD7FD1"/>
    <w:rsid w:val="0D732E23"/>
    <w:rsid w:val="0EE97555"/>
    <w:rsid w:val="0EF6036B"/>
    <w:rsid w:val="0F1B339C"/>
    <w:rsid w:val="0FD952B9"/>
    <w:rsid w:val="16FC71D0"/>
    <w:rsid w:val="17B91A07"/>
    <w:rsid w:val="187C4077"/>
    <w:rsid w:val="19326999"/>
    <w:rsid w:val="1A677648"/>
    <w:rsid w:val="1C6D7678"/>
    <w:rsid w:val="1CC40A2E"/>
    <w:rsid w:val="1DD46073"/>
    <w:rsid w:val="1E0F31F6"/>
    <w:rsid w:val="215D4CA5"/>
    <w:rsid w:val="232704D7"/>
    <w:rsid w:val="26C77926"/>
    <w:rsid w:val="27BE58FF"/>
    <w:rsid w:val="2B7A5CEA"/>
    <w:rsid w:val="2D7D3803"/>
    <w:rsid w:val="2DB175D8"/>
    <w:rsid w:val="30304FC3"/>
    <w:rsid w:val="346E1B36"/>
    <w:rsid w:val="375542E5"/>
    <w:rsid w:val="39C4475D"/>
    <w:rsid w:val="3B2173B5"/>
    <w:rsid w:val="3F4041AF"/>
    <w:rsid w:val="4111509F"/>
    <w:rsid w:val="455A392E"/>
    <w:rsid w:val="45D755A9"/>
    <w:rsid w:val="4AA44177"/>
    <w:rsid w:val="4AD86C48"/>
    <w:rsid w:val="4BBC483F"/>
    <w:rsid w:val="4D075C0D"/>
    <w:rsid w:val="4D2E0E08"/>
    <w:rsid w:val="4ED576B3"/>
    <w:rsid w:val="4FBF437E"/>
    <w:rsid w:val="52EB62A5"/>
    <w:rsid w:val="545852C4"/>
    <w:rsid w:val="576277D7"/>
    <w:rsid w:val="597B03CB"/>
    <w:rsid w:val="59B16488"/>
    <w:rsid w:val="5A1E7609"/>
    <w:rsid w:val="5C2C32DE"/>
    <w:rsid w:val="5E1D55AB"/>
    <w:rsid w:val="5E6430E1"/>
    <w:rsid w:val="5F752472"/>
    <w:rsid w:val="5F9C325D"/>
    <w:rsid w:val="63C7425E"/>
    <w:rsid w:val="63D912C2"/>
    <w:rsid w:val="63F47F35"/>
    <w:rsid w:val="65B42F99"/>
    <w:rsid w:val="69492C83"/>
    <w:rsid w:val="6C12542E"/>
    <w:rsid w:val="6D971CD8"/>
    <w:rsid w:val="715E71FB"/>
    <w:rsid w:val="72B440F1"/>
    <w:rsid w:val="757414FD"/>
    <w:rsid w:val="757E3F07"/>
    <w:rsid w:val="79642127"/>
    <w:rsid w:val="7A026811"/>
    <w:rsid w:val="7A747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qFormat="1" w:unhideWhenUsed="0" w:uiPriority="0" w:name="footnote text"/>
    <w:lsdException w:qFormat="1" w:unhideWhenUsed="0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qFormat/>
    <w:uiPriority w:val="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5"/>
    <w:basedOn w:val="1"/>
    <w:next w:val="1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35">
    <w:name w:val="Default Paragraph Font"/>
    <w:semiHidden/>
    <w:unhideWhenUsed/>
    <w:qFormat/>
    <w:uiPriority w:val="1"/>
  </w:style>
  <w:style w:type="table" w:default="1" w:styleId="3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semiHidden/>
    <w:qFormat/>
    <w:uiPriority w:val="0"/>
    <w:rPr>
      <w:b/>
      <w:bCs/>
    </w:rPr>
  </w:style>
  <w:style w:type="paragraph" w:styleId="12">
    <w:name w:val="annotation text"/>
    <w:basedOn w:val="1"/>
    <w:semiHidden/>
    <w:qFormat/>
    <w:uiPriority w:val="0"/>
    <w:pPr>
      <w:spacing w:line="288" w:lineRule="auto"/>
      <w:jc w:val="left"/>
    </w:pPr>
    <w:rPr>
      <w:sz w:val="24"/>
    </w:rPr>
  </w:style>
  <w:style w:type="paragraph" w:styleId="13">
    <w:name w:val="toc 7"/>
    <w:basedOn w:val="1"/>
    <w:next w:val="1"/>
    <w:semiHidden/>
    <w:qFormat/>
    <w:uiPriority w:val="0"/>
    <w:pPr>
      <w:spacing w:line="288" w:lineRule="auto"/>
      <w:ind w:left="1260"/>
      <w:jc w:val="left"/>
    </w:pPr>
    <w:rPr>
      <w:sz w:val="24"/>
      <w:szCs w:val="21"/>
    </w:rPr>
  </w:style>
  <w:style w:type="paragraph" w:styleId="14">
    <w:name w:val="Normal Indent"/>
    <w:basedOn w:val="1"/>
    <w:link w:val="52"/>
    <w:qFormat/>
    <w:uiPriority w:val="0"/>
    <w:pPr>
      <w:spacing w:line="360" w:lineRule="auto"/>
      <w:ind w:firstLine="200" w:firstLineChars="200"/>
    </w:pPr>
    <w:rPr>
      <w:sz w:val="24"/>
    </w:rPr>
  </w:style>
  <w:style w:type="paragraph" w:styleId="15">
    <w:name w:val="Document Map"/>
    <w:basedOn w:val="1"/>
    <w:semiHidden/>
    <w:qFormat/>
    <w:uiPriority w:val="0"/>
    <w:pPr>
      <w:shd w:val="clear" w:color="auto" w:fill="000080"/>
    </w:pPr>
  </w:style>
  <w:style w:type="paragraph" w:styleId="16">
    <w:name w:val="Body Text"/>
    <w:basedOn w:val="1"/>
    <w:qFormat/>
    <w:uiPriority w:val="0"/>
    <w:pPr>
      <w:spacing w:after="120" w:line="360" w:lineRule="auto"/>
    </w:pPr>
    <w:rPr>
      <w:sz w:val="24"/>
    </w:rPr>
  </w:style>
  <w:style w:type="paragraph" w:styleId="17">
    <w:name w:val="Body Text Indent"/>
    <w:basedOn w:val="1"/>
    <w:qFormat/>
    <w:uiPriority w:val="0"/>
    <w:pPr>
      <w:spacing w:after="120" w:line="288" w:lineRule="auto"/>
      <w:ind w:left="420" w:leftChars="200"/>
    </w:pPr>
    <w:rPr>
      <w:sz w:val="24"/>
    </w:rPr>
  </w:style>
  <w:style w:type="paragraph" w:styleId="18">
    <w:name w:val="toc 5"/>
    <w:basedOn w:val="1"/>
    <w:next w:val="1"/>
    <w:semiHidden/>
    <w:qFormat/>
    <w:uiPriority w:val="0"/>
    <w:pPr>
      <w:spacing w:line="288" w:lineRule="auto"/>
      <w:ind w:left="840"/>
      <w:jc w:val="left"/>
    </w:pPr>
    <w:rPr>
      <w:sz w:val="24"/>
      <w:szCs w:val="21"/>
    </w:rPr>
  </w:style>
  <w:style w:type="paragraph" w:styleId="19">
    <w:name w:val="toc 3"/>
    <w:basedOn w:val="1"/>
    <w:next w:val="1"/>
    <w:semiHidden/>
    <w:qFormat/>
    <w:uiPriority w:val="0"/>
    <w:pPr>
      <w:ind w:left="840" w:leftChars="400"/>
    </w:pPr>
  </w:style>
  <w:style w:type="paragraph" w:styleId="20">
    <w:name w:val="toc 8"/>
    <w:basedOn w:val="1"/>
    <w:next w:val="1"/>
    <w:semiHidden/>
    <w:qFormat/>
    <w:uiPriority w:val="0"/>
    <w:pPr>
      <w:ind w:left="2940" w:leftChars="14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  <w:rPr>
      <w:sz w:val="24"/>
    </w:rPr>
  </w:style>
  <w:style w:type="paragraph" w:styleId="22">
    <w:name w:val="Balloon Text"/>
    <w:basedOn w:val="1"/>
    <w:semiHidden/>
    <w:qFormat/>
    <w:uiPriority w:val="0"/>
    <w:rPr>
      <w:sz w:val="18"/>
      <w:szCs w:val="18"/>
    </w:rPr>
  </w:style>
  <w:style w:type="paragraph" w:styleId="2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5">
    <w:name w:val="toc 1"/>
    <w:basedOn w:val="1"/>
    <w:next w:val="1"/>
    <w:semiHidden/>
    <w:qFormat/>
    <w:uiPriority w:val="0"/>
    <w:pPr>
      <w:spacing w:before="120" w:after="120" w:line="288" w:lineRule="auto"/>
      <w:jc w:val="left"/>
    </w:pPr>
    <w:rPr>
      <w:b/>
      <w:bCs/>
      <w:caps/>
      <w:sz w:val="24"/>
    </w:rPr>
  </w:style>
  <w:style w:type="paragraph" w:styleId="26">
    <w:name w:val="toc 4"/>
    <w:basedOn w:val="1"/>
    <w:next w:val="1"/>
    <w:semiHidden/>
    <w:qFormat/>
    <w:uiPriority w:val="0"/>
    <w:pPr>
      <w:spacing w:line="288" w:lineRule="auto"/>
      <w:ind w:left="630"/>
      <w:jc w:val="left"/>
    </w:pPr>
    <w:rPr>
      <w:sz w:val="24"/>
      <w:szCs w:val="21"/>
    </w:rPr>
  </w:style>
  <w:style w:type="paragraph" w:styleId="27">
    <w:name w:val="footnote text"/>
    <w:basedOn w:val="1"/>
    <w:semiHidden/>
    <w:qFormat/>
    <w:uiPriority w:val="0"/>
    <w:pPr>
      <w:snapToGrid w:val="0"/>
      <w:jc w:val="left"/>
    </w:pPr>
    <w:rPr>
      <w:sz w:val="18"/>
      <w:szCs w:val="18"/>
    </w:rPr>
  </w:style>
  <w:style w:type="paragraph" w:styleId="28">
    <w:name w:val="toc 6"/>
    <w:basedOn w:val="1"/>
    <w:next w:val="1"/>
    <w:semiHidden/>
    <w:qFormat/>
    <w:uiPriority w:val="0"/>
    <w:pPr>
      <w:spacing w:line="288" w:lineRule="auto"/>
      <w:ind w:left="1050"/>
      <w:jc w:val="left"/>
    </w:pPr>
    <w:rPr>
      <w:sz w:val="24"/>
      <w:szCs w:val="21"/>
    </w:rPr>
  </w:style>
  <w:style w:type="paragraph" w:styleId="29">
    <w:name w:val="Body Text Indent 3"/>
    <w:basedOn w:val="1"/>
    <w:qFormat/>
    <w:uiPriority w:val="0"/>
    <w:pPr>
      <w:spacing w:after="120" w:line="288" w:lineRule="auto"/>
      <w:ind w:left="420" w:leftChars="200"/>
    </w:pPr>
    <w:rPr>
      <w:sz w:val="16"/>
      <w:szCs w:val="16"/>
    </w:rPr>
  </w:style>
  <w:style w:type="paragraph" w:styleId="30">
    <w:name w:val="toc 2"/>
    <w:basedOn w:val="1"/>
    <w:next w:val="1"/>
    <w:semiHidden/>
    <w:qFormat/>
    <w:uiPriority w:val="0"/>
    <w:pPr>
      <w:spacing w:line="288" w:lineRule="auto"/>
      <w:ind w:left="210"/>
      <w:jc w:val="left"/>
    </w:pPr>
    <w:rPr>
      <w:smallCaps/>
      <w:sz w:val="24"/>
    </w:rPr>
  </w:style>
  <w:style w:type="paragraph" w:styleId="31">
    <w:name w:val="toc 9"/>
    <w:basedOn w:val="1"/>
    <w:next w:val="1"/>
    <w:semiHidden/>
    <w:qFormat/>
    <w:uiPriority w:val="0"/>
    <w:pPr>
      <w:spacing w:line="288" w:lineRule="auto"/>
      <w:ind w:left="1680"/>
      <w:jc w:val="left"/>
    </w:pPr>
    <w:rPr>
      <w:sz w:val="24"/>
      <w:szCs w:val="21"/>
    </w:rPr>
  </w:style>
  <w:style w:type="paragraph" w:styleId="3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3">
    <w:name w:val="Normal (Web)"/>
    <w:basedOn w:val="1"/>
    <w:qFormat/>
    <w:uiPriority w:val="0"/>
    <w:pPr>
      <w:widowControl/>
      <w:spacing w:before="100" w:beforeAutospacing="1" w:after="100" w:afterAutospacing="1" w:line="288" w:lineRule="auto"/>
      <w:jc w:val="left"/>
    </w:pPr>
    <w:rPr>
      <w:rFonts w:ascii="Arial Unicode MS" w:hAnsi="Arial Unicode MS" w:eastAsia="Arial Unicode MS" w:cs="Arial Unicode MS"/>
      <w:kern w:val="0"/>
      <w:sz w:val="24"/>
    </w:rPr>
  </w:style>
  <w:style w:type="paragraph" w:styleId="34">
    <w:name w:val="Title"/>
    <w:basedOn w:val="1"/>
    <w:next w:val="2"/>
    <w:qFormat/>
    <w:uiPriority w:val="0"/>
    <w:pPr>
      <w:spacing w:before="120" w:after="120" w:line="360" w:lineRule="auto"/>
      <w:jc w:val="center"/>
      <w:outlineLvl w:val="0"/>
    </w:pPr>
    <w:rPr>
      <w:rFonts w:ascii="Arial" w:hAnsi="Arial" w:eastAsia="黑体" w:cs="Arial"/>
      <w:b/>
      <w:bCs/>
      <w:sz w:val="44"/>
      <w:szCs w:val="32"/>
    </w:rPr>
  </w:style>
  <w:style w:type="character" w:styleId="36">
    <w:name w:val="Strong"/>
    <w:basedOn w:val="35"/>
    <w:qFormat/>
    <w:uiPriority w:val="0"/>
    <w:rPr>
      <w:b/>
      <w:bCs/>
    </w:rPr>
  </w:style>
  <w:style w:type="character" w:styleId="37">
    <w:name w:val="Hyperlink"/>
    <w:basedOn w:val="35"/>
    <w:qFormat/>
    <w:uiPriority w:val="0"/>
    <w:rPr>
      <w:color w:val="0000FF"/>
      <w:u w:val="single"/>
    </w:rPr>
  </w:style>
  <w:style w:type="character" w:styleId="38">
    <w:name w:val="annotation reference"/>
    <w:basedOn w:val="35"/>
    <w:semiHidden/>
    <w:qFormat/>
    <w:uiPriority w:val="0"/>
    <w:rPr>
      <w:sz w:val="21"/>
      <w:szCs w:val="21"/>
    </w:rPr>
  </w:style>
  <w:style w:type="table" w:styleId="40">
    <w:name w:val="Table Grid"/>
    <w:basedOn w:val="39"/>
    <w:qFormat/>
    <w:uiPriority w:val="0"/>
    <w:pPr>
      <w:widowControl w:val="0"/>
      <w:spacing w:line="288" w:lineRule="auto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1">
    <w:name w:val="样式 样式 标题 1 + 居中 + 首行缩进:  1.84 厘米"/>
    <w:basedOn w:val="1"/>
    <w:qFormat/>
    <w:uiPriority w:val="0"/>
    <w:pPr>
      <w:keepNext/>
      <w:keepLines/>
      <w:spacing w:before="340" w:after="330" w:line="578" w:lineRule="auto"/>
      <w:jc w:val="center"/>
      <w:outlineLvl w:val="0"/>
    </w:pPr>
    <w:rPr>
      <w:rFonts w:cs="宋体"/>
      <w:b/>
      <w:bCs/>
      <w:color w:val="0000FF"/>
      <w:kern w:val="44"/>
      <w:sz w:val="52"/>
      <w:szCs w:val="52"/>
    </w:rPr>
  </w:style>
  <w:style w:type="paragraph" w:customStyle="1" w:styleId="42">
    <w:name w:val="样式1"/>
    <w:basedOn w:val="1"/>
    <w:qFormat/>
    <w:uiPriority w:val="0"/>
    <w:rPr>
      <w:sz w:val="32"/>
    </w:rPr>
  </w:style>
  <w:style w:type="paragraph" w:customStyle="1" w:styleId="43">
    <w:name w:val="Tabletext"/>
    <w:basedOn w:val="1"/>
    <w:qFormat/>
    <w:uiPriority w:val="0"/>
    <w:pPr>
      <w:keepLines/>
      <w:spacing w:after="120" w:line="240" w:lineRule="atLeast"/>
      <w:jc w:val="left"/>
    </w:pPr>
    <w:rPr>
      <w:kern w:val="0"/>
      <w:sz w:val="20"/>
      <w:szCs w:val="20"/>
      <w:lang w:eastAsia="en-US"/>
    </w:rPr>
  </w:style>
  <w:style w:type="paragraph" w:customStyle="1" w:styleId="44">
    <w:name w:val="前言/目录"/>
    <w:basedOn w:val="1"/>
    <w:next w:val="1"/>
    <w:qFormat/>
    <w:uiPriority w:val="0"/>
    <w:pPr>
      <w:spacing w:before="100" w:beforeLines="100" w:after="100" w:afterLines="100" w:line="400" w:lineRule="exact"/>
      <w:jc w:val="center"/>
    </w:pPr>
    <w:rPr>
      <w:rFonts w:ascii="Arial" w:hAnsi="Arial" w:eastAsia="楷体_GB2312"/>
      <w:b/>
      <w:sz w:val="32"/>
      <w:szCs w:val="20"/>
    </w:rPr>
  </w:style>
  <w:style w:type="paragraph" w:customStyle="1" w:styleId="45">
    <w:name w:val="备注"/>
    <w:basedOn w:val="1"/>
    <w:qFormat/>
    <w:uiPriority w:val="0"/>
    <w:pPr>
      <w:shd w:val="clear" w:color="auto" w:fill="E6E6E6"/>
      <w:spacing w:after="120" w:afterLines="50" w:line="360" w:lineRule="exact"/>
      <w:ind w:firstLine="361" w:firstLineChars="200"/>
    </w:pPr>
    <w:rPr>
      <w:rFonts w:ascii="Arial" w:hAnsi="Arial" w:cs="Arial"/>
      <w:b/>
      <w:bCs/>
      <w:sz w:val="18"/>
      <w:szCs w:val="20"/>
    </w:rPr>
  </w:style>
  <w:style w:type="paragraph" w:customStyle="1" w:styleId="46">
    <w:name w:val="部分"/>
    <w:basedOn w:val="1"/>
    <w:qFormat/>
    <w:uiPriority w:val="0"/>
    <w:pPr>
      <w:framePr w:hSpace="181" w:vSpace="181" w:wrap="notBeside" w:vAnchor="text" w:hAnchor="text" w:y="1"/>
      <w:pBdr>
        <w:top w:val="single" w:color="auto" w:sz="12" w:space="1"/>
        <w:bottom w:val="single" w:color="auto" w:sz="12" w:space="1"/>
      </w:pBdr>
      <w:spacing w:line="360" w:lineRule="exact"/>
      <w:jc w:val="right"/>
      <w:textAlignment w:val="center"/>
      <w:outlineLvl w:val="0"/>
    </w:pPr>
    <w:rPr>
      <w:kern w:val="0"/>
      <w:szCs w:val="20"/>
    </w:rPr>
  </w:style>
  <w:style w:type="paragraph" w:customStyle="1" w:styleId="47">
    <w:name w:val="内容提要"/>
    <w:basedOn w:val="1"/>
    <w:qFormat/>
    <w:uiPriority w:val="0"/>
    <w:pPr>
      <w:framePr w:hSpace="181" w:vSpace="181" w:wrap="around" w:vAnchor="text" w:hAnchor="text" w:y="1"/>
      <w:widowControl/>
      <w:pBdr>
        <w:bottom w:val="threeDEmboss" w:color="auto" w:sz="24" w:space="1"/>
        <w:right w:val="threeDEmboss" w:color="auto" w:sz="24" w:space="4"/>
      </w:pBdr>
      <w:shd w:val="clear" w:color="auto" w:fill="E6E6E6"/>
      <w:spacing w:line="360" w:lineRule="exact"/>
      <w:ind w:firstLine="80" w:firstLineChars="80"/>
      <w:textAlignment w:val="baseline"/>
    </w:pPr>
    <w:rPr>
      <w:b/>
      <w:bCs/>
      <w:spacing w:val="35"/>
      <w:kern w:val="0"/>
      <w:szCs w:val="20"/>
    </w:rPr>
  </w:style>
  <w:style w:type="paragraph" w:customStyle="1" w:styleId="48">
    <w:name w:val="样式 Arial 五号 左 行距: 固定值 18 磅"/>
    <w:basedOn w:val="1"/>
    <w:qFormat/>
    <w:uiPriority w:val="0"/>
    <w:pPr>
      <w:spacing w:line="360" w:lineRule="exact"/>
      <w:jc w:val="left"/>
    </w:pPr>
    <w:rPr>
      <w:rFonts w:ascii="Arial" w:hAnsi="Arial" w:cs="宋体"/>
      <w:sz w:val="24"/>
      <w:szCs w:val="20"/>
    </w:rPr>
  </w:style>
  <w:style w:type="paragraph" w:customStyle="1" w:styleId="49">
    <w:name w:val="样式 样式 样式 标题 1 + 居中 + 首行缩进:  1.84 厘米 + 自动设置"/>
    <w:basedOn w:val="41"/>
    <w:qFormat/>
    <w:uiPriority w:val="0"/>
    <w:rPr>
      <w:color w:val="000000"/>
    </w:rPr>
  </w:style>
  <w:style w:type="paragraph" w:customStyle="1" w:styleId="50">
    <w:name w:val="样式 标题 2 + 左 首行缩进:  1.13 厘米"/>
    <w:basedOn w:val="3"/>
    <w:qFormat/>
    <w:uiPriority w:val="0"/>
    <w:pPr>
      <w:spacing w:line="415" w:lineRule="auto"/>
      <w:jc w:val="left"/>
    </w:pPr>
    <w:rPr>
      <w:rFonts w:eastAsia="宋体" w:cs="宋体"/>
      <w:szCs w:val="20"/>
    </w:rPr>
  </w:style>
  <w:style w:type="paragraph" w:customStyle="1" w:styleId="51">
    <w:name w:val="样式 标题 1 + 首行缩进:  1.56 厘米"/>
    <w:basedOn w:val="2"/>
    <w:qFormat/>
    <w:uiPriority w:val="0"/>
    <w:pPr>
      <w:spacing w:line="720" w:lineRule="auto"/>
    </w:pPr>
    <w:rPr>
      <w:rFonts w:cs="宋体"/>
      <w:szCs w:val="20"/>
    </w:rPr>
  </w:style>
  <w:style w:type="character" w:customStyle="1" w:styleId="52">
    <w:name w:val="正文缩进 Char"/>
    <w:basedOn w:val="35"/>
    <w:link w:val="14"/>
    <w:qFormat/>
    <w:uiPriority w:val="0"/>
    <w:rPr>
      <w:rFonts w:eastAsia="宋体"/>
      <w:kern w:val="2"/>
      <w:sz w:val="24"/>
      <w:szCs w:val="24"/>
      <w:lang w:val="en-US" w:eastAsia="zh-CN" w:bidi="ar-SA"/>
    </w:rPr>
  </w:style>
  <w:style w:type="paragraph" w:customStyle="1" w:styleId="53">
    <w:name w:val="正文 + 左侧:  0.74 厘米"/>
    <w:basedOn w:val="14"/>
    <w:link w:val="54"/>
    <w:qFormat/>
    <w:uiPriority w:val="0"/>
    <w:pPr>
      <w:spacing w:before="120" w:after="120" w:line="288" w:lineRule="auto"/>
      <w:ind w:left="420" w:firstLine="420" w:firstLineChars="0"/>
    </w:pPr>
  </w:style>
  <w:style w:type="character" w:customStyle="1" w:styleId="54">
    <w:name w:val="正文 + 左侧:  0.74 厘米 Char"/>
    <w:basedOn w:val="52"/>
    <w:link w:val="53"/>
    <w:qFormat/>
    <w:uiPriority w:val="0"/>
    <w:rPr>
      <w:rFonts w:eastAsia="宋体"/>
      <w:kern w:val="2"/>
      <w:sz w:val="24"/>
      <w:szCs w:val="24"/>
      <w:lang w:val="en-US" w:eastAsia="zh-CN" w:bidi="ar-SA"/>
    </w:rPr>
  </w:style>
  <w:style w:type="paragraph" w:styleId="5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文档模板.dotm</Template>
  <Company>hua wu</Company>
  <Pages>7</Pages>
  <Words>561</Words>
  <Characters>3204</Characters>
  <Lines>26</Lines>
  <Paragraphs>7</Paragraphs>
  <TotalTime>151</TotalTime>
  <ScaleCrop>false</ScaleCrop>
  <LinksUpToDate>false</LinksUpToDate>
  <CharactersWithSpaces>3758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2013-12-12T07:12:00Z</dcterms:created>
  <dc:creator>Sidney Xu</dc:creator>
  <cp:lastModifiedBy>Administrator</cp:lastModifiedBy>
  <dcterms:modified xsi:type="dcterms:W3CDTF">2018-12-27T11:48:59Z</dcterms:modified>
  <cp:revision>885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